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page" w:tblpX="1" w:tblpY="1081"/>
        <w:tblW w:w="5208" w:type="pct"/>
        <w:tblCellMar>
          <w:left w:w="0" w:type="dxa"/>
          <w:right w:w="0" w:type="dxa"/>
        </w:tblCellMar>
        <w:tblLook w:val="04A0" w:firstRow="1" w:lastRow="0" w:firstColumn="1" w:lastColumn="0" w:noHBand="0" w:noVBand="1"/>
      </w:tblPr>
      <w:tblGrid>
        <w:gridCol w:w="1561"/>
        <w:gridCol w:w="511"/>
        <w:gridCol w:w="9177"/>
      </w:tblGrid>
      <w:tr w:rsidR="00BE5153" w14:paraId="625ED3AF" w14:textId="77777777" w:rsidTr="001819E3">
        <w:trPr>
          <w:trHeight w:val="760"/>
        </w:trPr>
        <w:tc>
          <w:tcPr>
            <w:tcW w:w="694" w:type="pct"/>
          </w:tcPr>
          <w:p w14:paraId="2DFDA761" w14:textId="77777777" w:rsidR="009F19E9" w:rsidRPr="00F7543A" w:rsidRDefault="009F19E9" w:rsidP="00433F4D">
            <w:pPr>
              <w:pStyle w:val="Heading1"/>
              <w:ind w:right="-444"/>
              <w:rPr>
                <w:color w:val="4B7B8A" w:themeColor="accent1" w:themeShade="BF"/>
              </w:rPr>
            </w:pPr>
          </w:p>
        </w:tc>
        <w:tc>
          <w:tcPr>
            <w:tcW w:w="227" w:type="pct"/>
          </w:tcPr>
          <w:p w14:paraId="770AF712" w14:textId="77777777" w:rsidR="009F19E9" w:rsidRPr="009F19E9" w:rsidRDefault="009F19E9" w:rsidP="008E6308"/>
        </w:tc>
        <w:tc>
          <w:tcPr>
            <w:tcW w:w="4079" w:type="pct"/>
          </w:tcPr>
          <w:p w14:paraId="0F4D89BE" w14:textId="359C19A9" w:rsidR="009F19E9" w:rsidRDefault="009F19E9" w:rsidP="00EB2F29">
            <w:pPr>
              <w:pStyle w:val="Title"/>
            </w:pPr>
            <w:r>
              <w:fldChar w:fldCharType="begin"/>
            </w:r>
            <w:r>
              <w:instrText xml:space="preserve"> PLACEHOLDER </w:instrText>
            </w:r>
            <w:r>
              <w:fldChar w:fldCharType="begin"/>
            </w:r>
            <w:r>
              <w:instrText xml:space="preserve"> IF </w:instrText>
            </w:r>
            <w:r w:rsidR="008D4238">
              <w:fldChar w:fldCharType="begin"/>
            </w:r>
            <w:r w:rsidR="008D4238">
              <w:instrText xml:space="preserve"> USERNAME </w:instrText>
            </w:r>
            <w:r w:rsidR="008D4238">
              <w:fldChar w:fldCharType="separate"/>
            </w:r>
            <w:r w:rsidR="00BD743C">
              <w:rPr>
                <w:noProof/>
              </w:rPr>
              <w:instrText>Charlie Jaime</w:instrText>
            </w:r>
            <w:r w:rsidR="008D4238">
              <w:rPr>
                <w:noProof/>
              </w:rPr>
              <w:fldChar w:fldCharType="end"/>
            </w:r>
            <w:r>
              <w:instrText xml:space="preserve">="" "[Your Name]" </w:instrText>
            </w:r>
            <w:r w:rsidR="008D4238">
              <w:fldChar w:fldCharType="begin"/>
            </w:r>
            <w:r w:rsidR="008D4238">
              <w:instrText xml:space="preserve"> USERNAME </w:instrText>
            </w:r>
            <w:r w:rsidR="008D4238">
              <w:fldChar w:fldCharType="separate"/>
            </w:r>
            <w:r w:rsidR="00BD743C">
              <w:rPr>
                <w:noProof/>
              </w:rPr>
              <w:instrText>Charlie Jaime</w:instrText>
            </w:r>
            <w:r w:rsidR="008D4238">
              <w:rPr>
                <w:noProof/>
              </w:rPr>
              <w:fldChar w:fldCharType="end"/>
            </w:r>
            <w:r>
              <w:fldChar w:fldCharType="separate"/>
            </w:r>
            <w:r w:rsidR="00BD743C">
              <w:rPr>
                <w:noProof/>
              </w:rPr>
              <w:instrText>Charlie Jaime</w:instrText>
            </w:r>
            <w:r>
              <w:fldChar w:fldCharType="end"/>
            </w:r>
            <w:r>
              <w:instrText xml:space="preserve"> \* MERGEFORMAT</w:instrText>
            </w:r>
            <w:r>
              <w:fldChar w:fldCharType="separate"/>
            </w:r>
            <w:r w:rsidR="00BD743C">
              <w:t xml:space="preserve">Charlie </w:t>
            </w:r>
            <w:r w:rsidR="00BD743C">
              <w:rPr>
                <w:noProof/>
              </w:rPr>
              <w:t>Jaime</w:t>
            </w:r>
            <w:r>
              <w:fldChar w:fldCharType="end"/>
            </w:r>
          </w:p>
          <w:p w14:paraId="10B495D1" w14:textId="77777777" w:rsidR="008D4238" w:rsidRDefault="00EA001A" w:rsidP="00EA001A">
            <w:pPr>
              <w:pStyle w:val="ContactDetails"/>
              <w:rPr>
                <w:rStyle w:val="Hyperlink"/>
                <w:color w:val="4B7B8A" w:themeColor="accent1" w:themeShade="BF"/>
                <w:u w:val="none"/>
              </w:rPr>
            </w:pPr>
            <w:r>
              <w:t xml:space="preserve">  LinkedIn: </w:t>
            </w:r>
            <w:hyperlink r:id="rId9" w:history="1">
              <w:r w:rsidRPr="00DD1671">
                <w:rPr>
                  <w:rStyle w:val="Hyperlink"/>
                  <w:color w:val="4B7B8A" w:themeColor="accent1" w:themeShade="BF"/>
                  <w:u w:val="none" w:color="A7C5CF" w:themeColor="accent1" w:themeTint="99"/>
                </w:rPr>
                <w:t>www.linkedin.com/in/charliejaime</w:t>
              </w:r>
            </w:hyperlink>
            <w:r w:rsidR="006F1F23">
              <w:rPr>
                <w:rStyle w:val="Hyperlink"/>
                <w:color w:val="4B7B8A" w:themeColor="accent1" w:themeShade="BF"/>
                <w:u w:val="none" w:color="A7C5CF" w:themeColor="accent1" w:themeTint="99"/>
              </w:rPr>
              <w:t xml:space="preserve"> </w:t>
            </w:r>
            <w:r>
              <w:t xml:space="preserve">E-mail: </w:t>
            </w:r>
            <w:hyperlink r:id="rId10" w:history="1">
              <w:r w:rsidR="00DD1671" w:rsidRPr="00E21E3A">
                <w:rPr>
                  <w:rStyle w:val="Hyperlink"/>
                  <w:color w:val="4B7B8A" w:themeColor="accent1" w:themeShade="BF"/>
                  <w:u w:val="none"/>
                </w:rPr>
                <w:t>charliejaimedev@gmail.com</w:t>
              </w:r>
            </w:hyperlink>
            <w:r w:rsidRPr="00924477">
              <w:rPr>
                <w:rStyle w:val="Hyperlink"/>
                <w:color w:val="4B7B8A" w:themeColor="accent1" w:themeShade="BF"/>
                <w:u w:val="none"/>
              </w:rPr>
              <w:t xml:space="preserve">     </w:t>
            </w:r>
            <w:r w:rsidR="00DD1671">
              <w:rPr>
                <w:rStyle w:val="Hyperlink"/>
                <w:color w:val="4B7B8A" w:themeColor="accent1" w:themeShade="BF"/>
                <w:u w:val="none"/>
              </w:rPr>
              <w:t xml:space="preserve">    </w:t>
            </w:r>
          </w:p>
          <w:p w14:paraId="554CCB47" w14:textId="77777777" w:rsidR="008D4238" w:rsidRDefault="008D4238" w:rsidP="00EA001A">
            <w:pPr>
              <w:pStyle w:val="ContactDetails"/>
            </w:pPr>
            <w:r>
              <w:t xml:space="preserve">  </w:t>
            </w:r>
            <w:r w:rsidR="00EA001A">
              <w:t>Github</w:t>
            </w:r>
            <w:r w:rsidR="00EA001A" w:rsidRPr="00F7543A">
              <w:rPr>
                <w:color w:val="4B7B8A" w:themeColor="accent1" w:themeShade="BF"/>
              </w:rPr>
              <w:t xml:space="preserve">: </w:t>
            </w:r>
            <w:hyperlink r:id="rId11" w:history="1">
              <w:r w:rsidRPr="008D4238">
                <w:rPr>
                  <w:rStyle w:val="Hyperlink"/>
                  <w:color w:val="4B7B8A" w:themeColor="accent1" w:themeShade="BF"/>
                </w:rPr>
                <w:t>https://github.com/charliejaime</w:t>
              </w:r>
            </w:hyperlink>
            <w:proofErr w:type="gramStart"/>
            <w:r>
              <w:t xml:space="preserve">        </w:t>
            </w:r>
            <w:r w:rsidR="00EA001A">
              <w:t>Portfolio</w:t>
            </w:r>
            <w:proofErr w:type="gramEnd"/>
            <w:r w:rsidR="00EA001A">
              <w:t xml:space="preserve">: </w:t>
            </w:r>
            <w:hyperlink r:id="rId12" w:history="1">
              <w:r w:rsidR="007F2BA3" w:rsidRPr="00DD1671">
                <w:rPr>
                  <w:rStyle w:val="Hyperlink"/>
                  <w:color w:val="4B7B8A" w:themeColor="accent1" w:themeShade="BF"/>
                  <w:u w:val="none"/>
                </w:rPr>
                <w:t>http://charliejaime.github.io</w:t>
              </w:r>
            </w:hyperlink>
            <w:r w:rsidR="006F48C8">
              <w:t xml:space="preserve">        </w:t>
            </w:r>
            <w:r w:rsidR="006F1F23">
              <w:t xml:space="preserve">   </w:t>
            </w:r>
          </w:p>
          <w:p w14:paraId="1D626239" w14:textId="0DFBB4D2" w:rsidR="00EA001A" w:rsidRDefault="008D4238" w:rsidP="00EA001A">
            <w:pPr>
              <w:pStyle w:val="ContactDetails"/>
            </w:pPr>
            <w:r>
              <w:t xml:space="preserve">  </w:t>
            </w:r>
            <w:r w:rsidR="00EA001A">
              <w:t xml:space="preserve">Codepen: </w:t>
            </w:r>
            <w:r w:rsidR="007F2BA3" w:rsidRPr="008D4238">
              <w:rPr>
                <w:color w:val="4B7B8A" w:themeColor="accent1" w:themeShade="BF"/>
              </w:rPr>
              <w:t>https://codepen.io/charliejaime</w:t>
            </w:r>
          </w:p>
        </w:tc>
      </w:tr>
      <w:tr w:rsidR="00BE5153" w14:paraId="106E1BE1" w14:textId="77777777" w:rsidTr="001819E3">
        <w:trPr>
          <w:trHeight w:val="209"/>
        </w:trPr>
        <w:tc>
          <w:tcPr>
            <w:tcW w:w="694" w:type="pct"/>
          </w:tcPr>
          <w:p w14:paraId="6AEBDC81" w14:textId="77777777" w:rsidR="009F19E9" w:rsidRDefault="009F19E9" w:rsidP="008E6308">
            <w:pPr>
              <w:pStyle w:val="SpaceBetween"/>
            </w:pPr>
          </w:p>
        </w:tc>
        <w:tc>
          <w:tcPr>
            <w:tcW w:w="227" w:type="pct"/>
          </w:tcPr>
          <w:p w14:paraId="75772B55" w14:textId="77777777" w:rsidR="009F19E9" w:rsidRPr="009F19E9" w:rsidRDefault="009F19E9" w:rsidP="008E6308">
            <w:pPr>
              <w:pStyle w:val="SpaceBetween"/>
            </w:pPr>
          </w:p>
        </w:tc>
        <w:tc>
          <w:tcPr>
            <w:tcW w:w="4079" w:type="pct"/>
          </w:tcPr>
          <w:p w14:paraId="77C6606D" w14:textId="77777777" w:rsidR="009F19E9" w:rsidRPr="009F19E9" w:rsidRDefault="009F19E9" w:rsidP="008E6308">
            <w:pPr>
              <w:pStyle w:val="SpaceBetween"/>
            </w:pPr>
            <w:bookmarkStart w:id="0" w:name="_GoBack"/>
            <w:bookmarkEnd w:id="0"/>
          </w:p>
        </w:tc>
      </w:tr>
      <w:tr w:rsidR="00BE5153" w14:paraId="47FCF097" w14:textId="77777777" w:rsidTr="001819E3">
        <w:trPr>
          <w:trHeight w:val="301"/>
        </w:trPr>
        <w:tc>
          <w:tcPr>
            <w:tcW w:w="694" w:type="pct"/>
          </w:tcPr>
          <w:p w14:paraId="6B3037F7" w14:textId="0BAA9FA5" w:rsidR="009F19E9" w:rsidRDefault="009F19E9" w:rsidP="008E6308">
            <w:pPr>
              <w:pStyle w:val="Heading1"/>
            </w:pPr>
            <w:r>
              <w:t>Objective</w:t>
            </w:r>
            <w:r w:rsidR="0045505C">
              <w:t>:</w:t>
            </w:r>
          </w:p>
        </w:tc>
        <w:tc>
          <w:tcPr>
            <w:tcW w:w="227" w:type="pct"/>
          </w:tcPr>
          <w:p w14:paraId="33DFE588" w14:textId="77777777" w:rsidR="009F19E9" w:rsidRPr="009F19E9" w:rsidRDefault="009F19E9" w:rsidP="008E6308"/>
        </w:tc>
        <w:tc>
          <w:tcPr>
            <w:tcW w:w="4079" w:type="pct"/>
          </w:tcPr>
          <w:sdt>
            <w:sdtPr>
              <w:id w:val="8394789"/>
              <w:placeholder>
                <w:docPart w:val="05AEBC16501EA74EABE693A595761ACC"/>
              </w:placeholder>
            </w:sdtPr>
            <w:sdtEndPr/>
            <w:sdtContent>
              <w:p w14:paraId="2F757457" w14:textId="46963636" w:rsidR="009F19E9" w:rsidRPr="007F4AE1" w:rsidRDefault="0045505C" w:rsidP="00AC2D21">
                <w:pPr>
                  <w:pStyle w:val="BodyText"/>
                  <w:rPr>
                    <w:color w:val="auto"/>
                    <w:sz w:val="20"/>
                  </w:rPr>
                </w:pPr>
                <w:r>
                  <w:tab/>
                </w:r>
                <w:r w:rsidR="001F1151">
                  <w:t>With years of experience in general labor, office settings, and tech industry</w:t>
                </w:r>
                <w:r w:rsidR="007242F4">
                  <w:t>. I’m w</w:t>
                </w:r>
                <w:r w:rsidR="007B7991">
                  <w:t>ishing to leverage my experience to fill the position in y</w:t>
                </w:r>
                <w:r>
                  <w:t>our company learn and excel to the best of my abilities</w:t>
                </w:r>
                <w:r w:rsidR="007B7991">
                  <w:t xml:space="preserve">. </w:t>
                </w:r>
              </w:p>
            </w:sdtContent>
          </w:sdt>
        </w:tc>
      </w:tr>
      <w:tr w:rsidR="00BE5153" w14:paraId="2585A93A" w14:textId="77777777" w:rsidTr="001819E3">
        <w:trPr>
          <w:trHeight w:val="209"/>
        </w:trPr>
        <w:tc>
          <w:tcPr>
            <w:tcW w:w="694" w:type="pct"/>
          </w:tcPr>
          <w:p w14:paraId="4DA6B988" w14:textId="77777777" w:rsidR="009F19E9" w:rsidRDefault="009F19E9" w:rsidP="008E6308">
            <w:pPr>
              <w:pStyle w:val="SpaceBetween"/>
            </w:pPr>
          </w:p>
        </w:tc>
        <w:tc>
          <w:tcPr>
            <w:tcW w:w="227" w:type="pct"/>
          </w:tcPr>
          <w:p w14:paraId="102866BC" w14:textId="77777777" w:rsidR="009F19E9" w:rsidRPr="009F19E9" w:rsidRDefault="009F19E9" w:rsidP="008E6308">
            <w:pPr>
              <w:pStyle w:val="SpaceBetween"/>
            </w:pPr>
          </w:p>
        </w:tc>
        <w:tc>
          <w:tcPr>
            <w:tcW w:w="4079" w:type="pct"/>
          </w:tcPr>
          <w:p w14:paraId="78F9E2FB" w14:textId="77777777" w:rsidR="009F19E9" w:rsidRPr="009F19E9" w:rsidRDefault="009F19E9" w:rsidP="008E6308">
            <w:pPr>
              <w:pStyle w:val="SpaceBetween"/>
            </w:pPr>
          </w:p>
        </w:tc>
      </w:tr>
      <w:tr w:rsidR="00BE5153" w14:paraId="309CE6B6" w14:textId="77777777" w:rsidTr="005E43DA">
        <w:trPr>
          <w:trHeight w:val="7437"/>
        </w:trPr>
        <w:tc>
          <w:tcPr>
            <w:tcW w:w="694" w:type="pct"/>
          </w:tcPr>
          <w:p w14:paraId="13B9DB3B" w14:textId="2BBB313E" w:rsidR="009F19E9" w:rsidRDefault="009F19E9" w:rsidP="008E6308">
            <w:pPr>
              <w:pStyle w:val="Heading1"/>
            </w:pPr>
            <w:r>
              <w:t>Experience</w:t>
            </w:r>
            <w:r w:rsidR="0045505C">
              <w:t>:</w:t>
            </w:r>
          </w:p>
        </w:tc>
        <w:tc>
          <w:tcPr>
            <w:tcW w:w="227" w:type="pct"/>
          </w:tcPr>
          <w:p w14:paraId="5C1C3302" w14:textId="77777777" w:rsidR="009F19E9" w:rsidRPr="009F19E9" w:rsidRDefault="009F19E9" w:rsidP="008E6308"/>
        </w:tc>
        <w:tc>
          <w:tcPr>
            <w:tcW w:w="4079" w:type="pct"/>
          </w:tcPr>
          <w:p w14:paraId="0E34A460" w14:textId="60A9CAC5" w:rsidR="009513B6" w:rsidRDefault="009513B6" w:rsidP="00BC1661">
            <w:pPr>
              <w:pStyle w:val="Heading2"/>
              <w:jc w:val="both"/>
            </w:pPr>
            <w:r>
              <w:t>Freel</w:t>
            </w:r>
            <w:r w:rsidR="00071362">
              <w:t>ance</w:t>
            </w:r>
            <w:r w:rsidR="006B7453">
              <w:t xml:space="preserve"> </w:t>
            </w:r>
            <w:r w:rsidR="006B7453" w:rsidRPr="00071362">
              <w:rPr>
                <w:i/>
              </w:rPr>
              <w:t>Web Developer</w:t>
            </w:r>
            <w:r>
              <w:t xml:space="preserve">  </w:t>
            </w:r>
            <w:r>
              <w:tab/>
              <w:t>Jan 2015- Present</w:t>
            </w:r>
          </w:p>
          <w:p w14:paraId="275883B5" w14:textId="38E7B1F1" w:rsidR="002A5849" w:rsidRPr="007242F4" w:rsidRDefault="00081E71" w:rsidP="00CB70AB">
            <w:pPr>
              <w:pStyle w:val="BodyText"/>
              <w:jc w:val="both"/>
              <w:rPr>
                <w:rFonts w:cstheme="minorHAnsi"/>
                <w:szCs w:val="18"/>
              </w:rPr>
            </w:pPr>
            <w:r>
              <w:rPr>
                <w:rFonts w:cstheme="minorHAnsi"/>
                <w:noProof/>
                <w:szCs w:val="18"/>
              </w:rPr>
              <w:tab/>
            </w:r>
            <w:r w:rsidR="007242F4" w:rsidRPr="007242F4">
              <w:rPr>
                <w:rFonts w:cstheme="minorHAnsi"/>
                <w:noProof/>
                <w:szCs w:val="18"/>
              </w:rPr>
              <w:t>Objectives change based on the project(s) I undertake.</w:t>
            </w:r>
            <w:r w:rsidR="006F48C8">
              <w:rPr>
                <w:rFonts w:cstheme="minorHAnsi"/>
                <w:noProof/>
                <w:szCs w:val="18"/>
              </w:rPr>
              <w:t xml:space="preserve"> Generally</w:t>
            </w:r>
            <w:r w:rsidR="007242F4" w:rsidRPr="007242F4">
              <w:rPr>
                <w:rFonts w:cstheme="minorHAnsi"/>
                <w:noProof/>
                <w:szCs w:val="18"/>
              </w:rPr>
              <w:t xml:space="preserve"> the tasks revolve around the same principles: web functionality, optimization, revamping, and maintenance. Some Projects simply require content updates (n</w:t>
            </w:r>
            <w:r w:rsidR="006F48C8">
              <w:rPr>
                <w:rFonts w:cstheme="minorHAnsi"/>
                <w:noProof/>
                <w:szCs w:val="18"/>
              </w:rPr>
              <w:t>ew logo, layout changes, text</w:t>
            </w:r>
            <w:r w:rsidR="007242F4" w:rsidRPr="007242F4">
              <w:rPr>
                <w:rFonts w:cstheme="minorHAnsi"/>
                <w:noProof/>
                <w:szCs w:val="18"/>
              </w:rPr>
              <w:t xml:space="preserve"> editing, etc.) while others request a full revamping/redesigning of the current website. Once I have renewed or changed things I will optimize sites for faster loading and to increase functionality for better user interactivity</w:t>
            </w:r>
            <w:r w:rsidR="00F07B03">
              <w:rPr>
                <w:rFonts w:cstheme="minorHAnsi"/>
                <w:noProof/>
                <w:szCs w:val="18"/>
              </w:rPr>
              <w:t>.</w:t>
            </w:r>
            <w:r w:rsidR="002A5849" w:rsidRPr="007242F4">
              <w:rPr>
                <w:rFonts w:cstheme="minorHAnsi"/>
                <w:szCs w:val="18"/>
              </w:rPr>
              <w:t xml:space="preserve"> </w:t>
            </w:r>
          </w:p>
          <w:p w14:paraId="40DDC5FE" w14:textId="0E3D1AD9" w:rsidR="007F4AE1" w:rsidRDefault="00D579F5" w:rsidP="00BC1661">
            <w:pPr>
              <w:pStyle w:val="Heading2"/>
              <w:jc w:val="both"/>
            </w:pPr>
            <w:r>
              <w:t xml:space="preserve">Atlantis Health Management </w:t>
            </w:r>
            <w:r>
              <w:rPr>
                <w:i/>
              </w:rPr>
              <w:t>Administrative Assistant</w:t>
            </w:r>
            <w:r w:rsidR="007F4AE1">
              <w:tab/>
            </w:r>
            <w:r>
              <w:t>Feb 2010-Dec 2014</w:t>
            </w:r>
          </w:p>
          <w:sdt>
            <w:sdtPr>
              <w:rPr>
                <w:color w:val="7F7F7F" w:themeColor="text1" w:themeTint="80"/>
                <w:sz w:val="18"/>
              </w:rPr>
              <w:id w:val="9459741"/>
              <w:placeholder>
                <w:docPart w:val="18A9E9C07C8E4043A3E7D539A74C17FA"/>
              </w:placeholder>
            </w:sdtPr>
            <w:sdtEndPr>
              <w:rPr>
                <w:color w:val="auto"/>
                <w:sz w:val="20"/>
              </w:rPr>
            </w:sdtEndPr>
            <w:sdtContent>
              <w:p w14:paraId="56266F5D" w14:textId="77777777" w:rsidR="00F07B03" w:rsidRDefault="00081E71" w:rsidP="00CB70AB">
                <w:pPr>
                  <w:widowControl w:val="0"/>
                  <w:autoSpaceDE w:val="0"/>
                  <w:autoSpaceDN w:val="0"/>
                  <w:adjustRightInd w:val="0"/>
                  <w:jc w:val="both"/>
                  <w:rPr>
                    <w:rFonts w:cstheme="minorHAnsi"/>
                    <w:color w:val="7F7F7F" w:themeColor="text1" w:themeTint="80"/>
                    <w:sz w:val="18"/>
                    <w:szCs w:val="18"/>
                  </w:rPr>
                </w:pPr>
                <w:r>
                  <w:rPr>
                    <w:color w:val="7F7F7F" w:themeColor="text1" w:themeTint="80"/>
                    <w:sz w:val="18"/>
                  </w:rPr>
                  <w:tab/>
                </w:r>
                <w:r w:rsidR="007242F4" w:rsidRPr="007242F4">
                  <w:rPr>
                    <w:rFonts w:cstheme="minorHAnsi"/>
                    <w:color w:val="7F7F7F" w:themeColor="text1" w:themeTint="80"/>
                    <w:sz w:val="18"/>
                    <w:szCs w:val="18"/>
                  </w:rPr>
                  <w:t>Acted as the first point of contact for patients. Provided in</w:t>
                </w:r>
                <w:r w:rsidR="007242F4">
                  <w:rPr>
                    <w:rFonts w:cstheme="minorHAnsi"/>
                    <w:color w:val="7F7F7F" w:themeColor="text1" w:themeTint="80"/>
                    <w:sz w:val="18"/>
                    <w:szCs w:val="18"/>
                  </w:rPr>
                  <w:t xml:space="preserve">formation regarding referrals, </w:t>
                </w:r>
                <w:r w:rsidR="007242F4" w:rsidRPr="007242F4">
                  <w:rPr>
                    <w:rFonts w:cstheme="minorHAnsi"/>
                    <w:color w:val="7F7F7F" w:themeColor="text1" w:themeTint="80"/>
                    <w:sz w:val="18"/>
                    <w:szCs w:val="18"/>
                  </w:rPr>
                  <w:t>appointments, and general clinic information. Made sure to follow up with patients via phone, email etc. In charge of managing email communication and promptly responding to patient questions. Researched and interpret</w:t>
                </w:r>
                <w:r w:rsidR="007242F4">
                  <w:rPr>
                    <w:rFonts w:cstheme="minorHAnsi"/>
                    <w:color w:val="7F7F7F" w:themeColor="text1" w:themeTint="80"/>
                    <w:sz w:val="18"/>
                    <w:szCs w:val="18"/>
                  </w:rPr>
                  <w:t>ed clinic policies, regulations</w:t>
                </w:r>
                <w:r w:rsidR="007242F4" w:rsidRPr="007242F4">
                  <w:rPr>
                    <w:rFonts w:cstheme="minorHAnsi"/>
                    <w:color w:val="7F7F7F" w:themeColor="text1" w:themeTint="80"/>
                    <w:sz w:val="18"/>
                    <w:szCs w:val="18"/>
                  </w:rPr>
                  <w:t>, and general procedures in order to convey clear information to patients.</w:t>
                </w:r>
                <w:r w:rsidR="007242F4">
                  <w:rPr>
                    <w:rFonts w:cstheme="minorHAnsi"/>
                    <w:color w:val="7F7F7F" w:themeColor="text1" w:themeTint="80"/>
                    <w:sz w:val="18"/>
                    <w:szCs w:val="18"/>
                  </w:rPr>
                  <w:t xml:space="preserve"> </w:t>
                </w:r>
                <w:r w:rsidR="007242F4" w:rsidRPr="007242F4">
                  <w:rPr>
                    <w:rFonts w:cstheme="minorHAnsi"/>
                    <w:color w:val="7F7F7F" w:themeColor="text1" w:themeTint="80"/>
                    <w:sz w:val="18"/>
                    <w:szCs w:val="18"/>
                  </w:rPr>
                  <w:t>Created both digital and physical files for patients and regularly conducted updates while following a strict code of confidentiality. Reviewed and verified patient paperwork to ensure correct information. Regularly operated office equipment to scan, enter, and update patie</w:t>
                </w:r>
                <w:r w:rsidR="007242F4">
                  <w:rPr>
                    <w:rFonts w:cstheme="minorHAnsi"/>
                    <w:color w:val="7F7F7F" w:themeColor="text1" w:themeTint="80"/>
                    <w:sz w:val="18"/>
                    <w:szCs w:val="18"/>
                  </w:rPr>
                  <w:t xml:space="preserve">nt documents to clinic database. </w:t>
                </w:r>
                <w:r w:rsidR="007242F4" w:rsidRPr="007242F4">
                  <w:rPr>
                    <w:rFonts w:cstheme="minorHAnsi"/>
                    <w:color w:val="7F7F7F" w:themeColor="text1" w:themeTint="80"/>
                    <w:sz w:val="18"/>
                    <w:szCs w:val="18"/>
                  </w:rPr>
                  <w:t>Compiled and organized clinical reports upon the requests of physicians and supervisors. Utilized Microsoft Suite to compose general letters concerning upcoming appointments, result notifications, and billing information. Cataloged and retrieved files to increase organization and ensure file conservation and accurate records</w:t>
                </w:r>
                <w:r w:rsidR="007242F4">
                  <w:rPr>
                    <w:rFonts w:cstheme="minorHAnsi"/>
                    <w:color w:val="7F7F7F" w:themeColor="text1" w:themeTint="80"/>
                    <w:sz w:val="18"/>
                    <w:szCs w:val="18"/>
                  </w:rPr>
                  <w:t xml:space="preserve">. Acted as Spanish interpreter </w:t>
                </w:r>
                <w:r w:rsidR="007242F4" w:rsidRPr="007242F4">
                  <w:rPr>
                    <w:rFonts w:cstheme="minorHAnsi"/>
                    <w:color w:val="7F7F7F" w:themeColor="text1" w:themeTint="80"/>
                    <w:sz w:val="18"/>
                    <w:szCs w:val="18"/>
                  </w:rPr>
                  <w:t>in order to facilitate communication between staff and patients.</w:t>
                </w:r>
              </w:p>
              <w:p w14:paraId="17017B31" w14:textId="1B8B2432" w:rsidR="007F4AE1" w:rsidRPr="00F07B03" w:rsidRDefault="008D4238" w:rsidP="00F07B03">
                <w:pPr>
                  <w:widowControl w:val="0"/>
                  <w:autoSpaceDE w:val="0"/>
                  <w:autoSpaceDN w:val="0"/>
                  <w:adjustRightInd w:val="0"/>
                  <w:rPr>
                    <w:rFonts w:cstheme="minorHAnsi"/>
                    <w:color w:val="7F7F7F" w:themeColor="text1" w:themeTint="80"/>
                    <w:sz w:val="18"/>
                    <w:szCs w:val="18"/>
                  </w:rPr>
                </w:pPr>
              </w:p>
            </w:sdtContent>
          </w:sdt>
          <w:p w14:paraId="2EDFB914" w14:textId="78F011A2" w:rsidR="007F4AE1" w:rsidRDefault="008D4238" w:rsidP="00BC1661">
            <w:pPr>
              <w:pStyle w:val="Heading2"/>
              <w:jc w:val="both"/>
            </w:pPr>
            <w:sdt>
              <w:sdtPr>
                <w:id w:val="8394785"/>
                <w:placeholder>
                  <w:docPart w:val="30C9F10646087945AF040175B8E7ED94"/>
                </w:placeholder>
              </w:sdtPr>
              <w:sdtEndPr/>
              <w:sdtContent>
                <w:r w:rsidR="00D579F5">
                  <w:t xml:space="preserve">Hope Street Youth Center Daycare </w:t>
                </w:r>
                <w:r w:rsidR="00D579F5" w:rsidRPr="00071362">
                  <w:rPr>
                    <w:i/>
                  </w:rPr>
                  <w:t>Teacher</w:t>
                </w:r>
                <w:r w:rsidR="00D579F5">
                  <w:rPr>
                    <w:i/>
                  </w:rPr>
                  <w:t xml:space="preserve"> Assistant </w:t>
                </w:r>
              </w:sdtContent>
            </w:sdt>
            <w:r w:rsidR="007F4AE1">
              <w:tab/>
            </w:r>
            <w:r w:rsidR="00D579F5">
              <w:t>Jan 2004-Jan 2009</w:t>
            </w:r>
          </w:p>
          <w:sdt>
            <w:sdtPr>
              <w:id w:val="8394786"/>
              <w:placeholder>
                <w:docPart w:val="6A9A3A57A4751F48B6EDADFE42A1E0EC"/>
              </w:placeholder>
            </w:sdtPr>
            <w:sdtEndPr/>
            <w:sdtContent>
              <w:p w14:paraId="23FC0517" w14:textId="04E73542" w:rsidR="00F10FF7" w:rsidRDefault="00081E71" w:rsidP="00BC1661">
                <w:pPr>
                  <w:pStyle w:val="BodyText"/>
                  <w:jc w:val="both"/>
                  <w:rPr>
                    <w:rFonts w:cstheme="minorHAnsi"/>
                    <w:szCs w:val="18"/>
                  </w:rPr>
                </w:pPr>
                <w:r>
                  <w:tab/>
                </w:r>
                <w:r w:rsidR="007242F4" w:rsidRPr="007242F4">
                  <w:rPr>
                    <w:rFonts w:cstheme="minorHAnsi"/>
                    <w:szCs w:val="18"/>
                  </w:rPr>
                  <w:t>Cat</w:t>
                </w:r>
                <w:r w:rsidR="001E566D">
                  <w:rPr>
                    <w:rFonts w:cstheme="minorHAnsi"/>
                    <w:szCs w:val="18"/>
                  </w:rPr>
                  <w:t xml:space="preserve">alogued and supervised </w:t>
                </w:r>
                <w:r w:rsidR="00AC2D21">
                  <w:rPr>
                    <w:rFonts w:cstheme="minorHAnsi"/>
                    <w:szCs w:val="18"/>
                  </w:rPr>
                  <w:t>children</w:t>
                </w:r>
                <w:r w:rsidR="00AC2D21" w:rsidRPr="007242F4">
                  <w:rPr>
                    <w:rFonts w:cstheme="minorHAnsi"/>
                    <w:szCs w:val="18"/>
                  </w:rPr>
                  <w:t>’s</w:t>
                </w:r>
                <w:r w:rsidR="00AC2D21">
                  <w:rPr>
                    <w:rFonts w:cstheme="minorHAnsi"/>
                    <w:szCs w:val="18"/>
                  </w:rPr>
                  <w:t xml:space="preserve"> daily activities</w:t>
                </w:r>
                <w:r w:rsidR="007242F4" w:rsidRPr="007242F4">
                  <w:rPr>
                    <w:rFonts w:cstheme="minorHAnsi"/>
                    <w:szCs w:val="18"/>
                  </w:rPr>
                  <w:t xml:space="preserve"> and behaviors </w:t>
                </w:r>
                <w:r w:rsidR="0020386A">
                  <w:rPr>
                    <w:rFonts w:cstheme="minorHAnsi"/>
                    <w:szCs w:val="18"/>
                  </w:rPr>
                  <w:t xml:space="preserve">in order to inform teachers and parents of the </w:t>
                </w:r>
                <w:r w:rsidR="007242F4" w:rsidRPr="007242F4">
                  <w:rPr>
                    <w:rFonts w:cstheme="minorHAnsi"/>
                    <w:szCs w:val="18"/>
                  </w:rPr>
                  <w:t>child’s development. Helped create daily act</w:t>
                </w:r>
                <w:r w:rsidR="00AC2D21">
                  <w:rPr>
                    <w:rFonts w:cstheme="minorHAnsi"/>
                    <w:szCs w:val="18"/>
                  </w:rPr>
                  <w:t>ivities</w:t>
                </w:r>
                <w:r w:rsidR="007242F4" w:rsidRPr="007242F4">
                  <w:rPr>
                    <w:rFonts w:cstheme="minorHAnsi"/>
                    <w:szCs w:val="18"/>
                  </w:rPr>
                  <w:t>, ranging from educational purposes to collaborative works. Provided tutoring to improve reading skills. Supervised outdoor activities/play</w:t>
                </w:r>
                <w:r w:rsidR="0020386A">
                  <w:rPr>
                    <w:rFonts w:cstheme="minorHAnsi"/>
                    <w:szCs w:val="18"/>
                  </w:rPr>
                  <w:t>ing</w:t>
                </w:r>
                <w:r w:rsidR="007242F4" w:rsidRPr="007242F4">
                  <w:rPr>
                    <w:rFonts w:cstheme="minorHAnsi"/>
                    <w:szCs w:val="18"/>
                  </w:rPr>
                  <w:t xml:space="preserve"> to ensure students received proper guidelines</w:t>
                </w:r>
                <w:r w:rsidR="00AC2D21">
                  <w:rPr>
                    <w:rFonts w:cstheme="minorHAnsi"/>
                    <w:szCs w:val="18"/>
                  </w:rPr>
                  <w:t>,</w:t>
                </w:r>
                <w:r w:rsidR="007242F4" w:rsidRPr="007242F4">
                  <w:rPr>
                    <w:rFonts w:cstheme="minorHAnsi"/>
                    <w:szCs w:val="18"/>
                  </w:rPr>
                  <w:t xml:space="preserve"> and safety concerns were met. Arranged meetings between parents and staff to review student learning progress and/or concerns. Maintained attendance through sign-in sheets based on legal retention requirements. Acted as Spanish interpreter for our Spanish-speaking parents. Upheld cleaning standards, as it was crucial for the wellness of the children and avoiding the spreading of germs.</w:t>
                </w:r>
              </w:p>
              <w:p w14:paraId="617516E9" w14:textId="77777777" w:rsidR="00F10FF7" w:rsidRDefault="00F10FF7" w:rsidP="00F10FF7">
                <w:pPr>
                  <w:pStyle w:val="Heading2"/>
                  <w:jc w:val="both"/>
                </w:pPr>
                <w:r>
                  <w:t>Joe’s Liquor Store</w:t>
                </w:r>
                <w:r>
                  <w:rPr>
                    <w:i/>
                  </w:rPr>
                  <w:t xml:space="preserve"> Stocker</w:t>
                </w:r>
                <w:r>
                  <w:tab/>
                  <w:t>Mar 2004-Dec 2009</w:t>
                </w:r>
              </w:p>
              <w:sdt>
                <w:sdtPr>
                  <w:id w:val="-965116874"/>
                  <w:placeholder>
                    <w:docPart w:val="366CC776BDCA2C438B0131D810021B88"/>
                  </w:placeholder>
                </w:sdtPr>
                <w:sdtEndPr/>
                <w:sdtContent>
                  <w:p w14:paraId="57CC0988" w14:textId="6DCA2CDC" w:rsidR="007F4AE1" w:rsidRDefault="00F10FF7" w:rsidP="00F10FF7">
                    <w:pPr>
                      <w:pStyle w:val="BodyText"/>
                      <w:jc w:val="both"/>
                    </w:pPr>
                    <w:r>
                      <w:tab/>
                      <w:t>Some of my duties were to make sure that both refrigerators and shelves were stocked with new products and cold drinks. Along with restocking</w:t>
                    </w:r>
                    <w:r w:rsidR="00AC2D21">
                      <w:t>,</w:t>
                    </w:r>
                    <w:r>
                      <w:t xml:space="preserve"> I had to organize and maintain incoming product to store warehouse. My job also entailed some light cleaning, answering customer inquires and from time to time checking lotto tickets. </w:t>
                    </w:r>
                  </w:p>
                </w:sdtContent>
              </w:sdt>
            </w:sdtContent>
          </w:sdt>
          <w:p w14:paraId="2C255E3C" w14:textId="41465CCA" w:rsidR="00832086" w:rsidRPr="00832086" w:rsidRDefault="00832086" w:rsidP="005E43DA">
            <w:pPr>
              <w:pStyle w:val="BodyText"/>
              <w:rPr>
                <w:color w:val="auto"/>
                <w:sz w:val="20"/>
              </w:rPr>
            </w:pPr>
          </w:p>
        </w:tc>
      </w:tr>
      <w:tr w:rsidR="00BE5153" w14:paraId="74847FF3" w14:textId="77777777" w:rsidTr="001819E3">
        <w:trPr>
          <w:trHeight w:val="1437"/>
        </w:trPr>
        <w:tc>
          <w:tcPr>
            <w:tcW w:w="694" w:type="pct"/>
          </w:tcPr>
          <w:p w14:paraId="66847F89" w14:textId="475CE91F" w:rsidR="009F19E9" w:rsidRDefault="009F19E9" w:rsidP="008E6308">
            <w:pPr>
              <w:pStyle w:val="Heading1"/>
            </w:pPr>
            <w:r>
              <w:t>Education</w:t>
            </w:r>
            <w:r w:rsidR="0045505C">
              <w:t>:</w:t>
            </w:r>
          </w:p>
        </w:tc>
        <w:tc>
          <w:tcPr>
            <w:tcW w:w="227" w:type="pct"/>
          </w:tcPr>
          <w:p w14:paraId="041D8DE7" w14:textId="77777777" w:rsidR="009F19E9" w:rsidRPr="009F19E9" w:rsidRDefault="009F19E9" w:rsidP="008E6308"/>
        </w:tc>
        <w:tc>
          <w:tcPr>
            <w:tcW w:w="4079" w:type="pct"/>
          </w:tcPr>
          <w:p w14:paraId="426821CD" w14:textId="5F395416" w:rsidR="009F19E9" w:rsidRDefault="008D4238" w:rsidP="006470F0">
            <w:pPr>
              <w:pStyle w:val="Heading2"/>
              <w:spacing w:after="0" w:line="360" w:lineRule="auto"/>
            </w:pPr>
            <w:sdt>
              <w:sdtPr>
                <w:id w:val="9459748"/>
                <w:placeholder>
                  <w:docPart w:val="1491719A5148CE4CBAB8423F07E1F591"/>
                </w:placeholder>
              </w:sdtPr>
              <w:sdtEndPr/>
              <w:sdtContent>
                <w:r w:rsidR="00D579F5">
                  <w:t>Los Angeles City College</w:t>
                </w:r>
              </w:sdtContent>
            </w:sdt>
            <w:r w:rsidR="007F4AE1">
              <w:tab/>
            </w:r>
            <w:r w:rsidR="00D579F5">
              <w:t>Aug 2011-Jun 2013</w:t>
            </w:r>
          </w:p>
          <w:p w14:paraId="143387B0" w14:textId="08DA2ED2" w:rsidR="00832086" w:rsidRDefault="008D4238" w:rsidP="006470F0">
            <w:pPr>
              <w:pStyle w:val="Heading2"/>
              <w:spacing w:after="0" w:line="360" w:lineRule="auto"/>
            </w:pPr>
            <w:sdt>
              <w:sdtPr>
                <w:id w:val="1231270125"/>
                <w:placeholder>
                  <w:docPart w:val="5AAB06FEBF880E4C9BB83B0518E9E86B"/>
                </w:placeholder>
              </w:sdtPr>
              <w:sdtEndPr/>
              <w:sdtContent>
                <w:r w:rsidR="00D579F5">
                  <w:t>University of Irvine, California</w:t>
                </w:r>
              </w:sdtContent>
            </w:sdt>
            <w:r w:rsidR="00832086">
              <w:tab/>
            </w:r>
            <w:r w:rsidR="00D579F5">
              <w:t>Aug 2010- Jul 2011</w:t>
            </w:r>
          </w:p>
          <w:p w14:paraId="64D91ED5" w14:textId="0DB13174" w:rsidR="00832086" w:rsidRDefault="008D4238" w:rsidP="006470F0">
            <w:pPr>
              <w:pStyle w:val="Heading2"/>
              <w:spacing w:after="0" w:line="360" w:lineRule="auto"/>
            </w:pPr>
            <w:sdt>
              <w:sdtPr>
                <w:id w:val="1767267025"/>
                <w:placeholder>
                  <w:docPart w:val="3020AADB73759F48B2AA6F0AF523C13D"/>
                </w:placeholder>
              </w:sdtPr>
              <w:sdtEndPr/>
              <w:sdtContent>
                <w:r w:rsidR="00D579F5">
                  <w:t>Dr. Olga Mohan High</w:t>
                </w:r>
              </w:sdtContent>
            </w:sdt>
            <w:r w:rsidR="00832086">
              <w:tab/>
            </w:r>
            <w:r w:rsidR="00D579F5">
              <w:t>June 2010</w:t>
            </w:r>
          </w:p>
          <w:p w14:paraId="7880CC09" w14:textId="5A562BA9" w:rsidR="00832086" w:rsidRDefault="008D4238" w:rsidP="006470F0">
            <w:pPr>
              <w:pStyle w:val="Heading2"/>
              <w:spacing w:after="0" w:line="360" w:lineRule="auto"/>
            </w:pPr>
            <w:sdt>
              <w:sdtPr>
                <w:id w:val="-792130635"/>
                <w:placeholder>
                  <w:docPart w:val="8EC90B2B159012428696664B1D18D72F"/>
                </w:placeholder>
              </w:sdtPr>
              <w:sdtEndPr/>
              <w:sdtContent>
                <w:r w:rsidR="00394F11">
                  <w:t>TeamTreehouse, Codecademy, Udemy</w:t>
                </w:r>
              </w:sdtContent>
            </w:sdt>
          </w:p>
          <w:sdt>
            <w:sdtPr>
              <w:id w:val="1903475358"/>
              <w:placeholder>
                <w:docPart w:val="F3E00A908669524882683197F798E886"/>
              </w:placeholder>
            </w:sdtPr>
            <w:sdtEndPr/>
            <w:sdtContent>
              <w:p w14:paraId="00205C60" w14:textId="7B64F523" w:rsidR="00832086" w:rsidRPr="009F19E9" w:rsidRDefault="000A1C33" w:rsidP="00394F11">
                <w:pPr>
                  <w:pStyle w:val="BodyText"/>
                  <w:numPr>
                    <w:ilvl w:val="0"/>
                    <w:numId w:val="16"/>
                  </w:numPr>
                  <w:spacing w:after="80"/>
                </w:pPr>
                <w:r>
                  <w:t xml:space="preserve">Web Design, </w:t>
                </w:r>
                <w:r w:rsidR="00394F11">
                  <w:t xml:space="preserve">Digital Literacy, </w:t>
                </w:r>
                <w:r>
                  <w:t>Rails Development, Front-End Web Development, Jekyll</w:t>
                </w:r>
                <w:r w:rsidR="00394F11">
                  <w:t xml:space="preserve"> </w:t>
                </w:r>
                <w:r>
                  <w:t xml:space="preserve">Development, </w:t>
                </w:r>
                <w:r w:rsidR="00394F11">
                  <w:t>React JS Development, and HTML5 Canvas Game Development.</w:t>
                </w:r>
              </w:p>
            </w:sdtContent>
          </w:sdt>
        </w:tc>
      </w:tr>
      <w:tr w:rsidR="00BE5153" w14:paraId="6623F688" w14:textId="77777777" w:rsidTr="001819E3">
        <w:trPr>
          <w:trHeight w:val="1024"/>
        </w:trPr>
        <w:tc>
          <w:tcPr>
            <w:tcW w:w="694" w:type="pct"/>
          </w:tcPr>
          <w:p w14:paraId="6B62843F" w14:textId="52681CAF" w:rsidR="009F19E9" w:rsidRDefault="009F19E9" w:rsidP="008E6308">
            <w:pPr>
              <w:pStyle w:val="Heading1"/>
            </w:pPr>
            <w:r>
              <w:t>Skills</w:t>
            </w:r>
            <w:r w:rsidR="0045505C">
              <w:t>:</w:t>
            </w:r>
          </w:p>
        </w:tc>
        <w:tc>
          <w:tcPr>
            <w:tcW w:w="227" w:type="pct"/>
          </w:tcPr>
          <w:p w14:paraId="3D7864F1" w14:textId="77777777" w:rsidR="009F19E9" w:rsidRPr="009F19E9" w:rsidRDefault="009F19E9" w:rsidP="008E6308"/>
        </w:tc>
        <w:tc>
          <w:tcPr>
            <w:tcW w:w="4079" w:type="pct"/>
          </w:tcPr>
          <w:p w14:paraId="30E75C2B" w14:textId="69897226" w:rsidR="009F19E9" w:rsidRDefault="00171748" w:rsidP="007D6B52">
            <w:pPr>
              <w:pStyle w:val="BodyText"/>
            </w:pPr>
            <w:r w:rsidRPr="00880319">
              <w:rPr>
                <w:b/>
              </w:rPr>
              <w:t xml:space="preserve">Hard </w:t>
            </w:r>
            <w:r w:rsidR="00AF7744" w:rsidRPr="00880319">
              <w:rPr>
                <w:b/>
              </w:rPr>
              <w:t>Skills</w:t>
            </w:r>
            <w:r w:rsidR="00AF7744">
              <w:tab/>
            </w:r>
            <w:r w:rsidR="00AF7744">
              <w:tab/>
            </w:r>
            <w:r w:rsidR="00AF7744">
              <w:tab/>
            </w:r>
            <w:r w:rsidR="00AF7744">
              <w:tab/>
            </w:r>
            <w:r w:rsidR="00AF7744">
              <w:tab/>
            </w:r>
            <w:r w:rsidR="00AF7744">
              <w:tab/>
            </w:r>
            <w:r w:rsidR="007A4461">
              <w:tab/>
            </w:r>
            <w:r w:rsidR="007A4461">
              <w:tab/>
            </w:r>
            <w:r w:rsidR="00AF7744" w:rsidRPr="00880319">
              <w:rPr>
                <w:b/>
              </w:rPr>
              <w:t>Soft Skills</w:t>
            </w:r>
          </w:p>
          <w:p w14:paraId="118E3D57" w14:textId="0493AEC8" w:rsidR="00171748" w:rsidRDefault="00882874" w:rsidP="00882874">
            <w:pPr>
              <w:pStyle w:val="BodyText"/>
              <w:spacing w:after="0"/>
            </w:pPr>
            <w:r>
              <w:t>HTML</w:t>
            </w:r>
            <w:r w:rsidR="007A4461">
              <w:t xml:space="preserve">4/5 </w:t>
            </w:r>
            <w:r w:rsidR="007A4461">
              <w:tab/>
            </w:r>
            <w:r w:rsidR="007A4461">
              <w:tab/>
            </w:r>
            <w:r w:rsidR="007A4461">
              <w:tab/>
            </w:r>
            <w:r w:rsidR="007A4461">
              <w:tab/>
            </w:r>
            <w:r w:rsidR="007A4461">
              <w:tab/>
            </w:r>
            <w:r w:rsidR="007A4461">
              <w:tab/>
            </w:r>
            <w:r w:rsidR="007A4461">
              <w:tab/>
            </w:r>
            <w:r w:rsidR="007A4461">
              <w:tab/>
            </w:r>
            <w:r w:rsidR="001819E3">
              <w:t>Collaborative</w:t>
            </w:r>
            <w:r w:rsidR="007A4461">
              <w:t xml:space="preserve"> team member</w:t>
            </w:r>
          </w:p>
          <w:p w14:paraId="3508CFE9" w14:textId="3F421282" w:rsidR="00225074" w:rsidRDefault="00225074" w:rsidP="00882874">
            <w:pPr>
              <w:pStyle w:val="BodyText"/>
              <w:spacing w:after="0"/>
            </w:pPr>
            <w:r>
              <w:t>CSS</w:t>
            </w:r>
            <w:r w:rsidR="007A4461">
              <w:t>2/3</w:t>
            </w:r>
            <w:r w:rsidR="007A4461">
              <w:tab/>
            </w:r>
            <w:r w:rsidR="007A4461">
              <w:tab/>
            </w:r>
            <w:r w:rsidR="007A4461">
              <w:tab/>
            </w:r>
            <w:r w:rsidR="007A4461">
              <w:tab/>
            </w:r>
            <w:r w:rsidR="007A4461">
              <w:tab/>
            </w:r>
            <w:r w:rsidR="007A4461">
              <w:tab/>
            </w:r>
            <w:r w:rsidR="007A4461">
              <w:tab/>
            </w:r>
            <w:r w:rsidR="007A4461">
              <w:tab/>
            </w:r>
            <w:r w:rsidR="007A4461">
              <w:tab/>
            </w:r>
            <w:r>
              <w:t>Communication</w:t>
            </w:r>
            <w:r w:rsidR="007A4461">
              <w:t xml:space="preserve"> skills</w:t>
            </w:r>
          </w:p>
          <w:p w14:paraId="3E184B6C" w14:textId="13747695" w:rsidR="00AF7744" w:rsidRDefault="00882874" w:rsidP="00882874">
            <w:pPr>
              <w:pStyle w:val="BodyText"/>
              <w:spacing w:after="0"/>
            </w:pPr>
            <w:r>
              <w:t>SASS</w:t>
            </w:r>
            <w:r w:rsidR="007A4461">
              <w:tab/>
            </w:r>
            <w:r w:rsidR="007A4461">
              <w:tab/>
            </w:r>
            <w:r w:rsidR="007A4461">
              <w:tab/>
            </w:r>
            <w:r w:rsidR="007A4461">
              <w:tab/>
            </w:r>
            <w:r w:rsidR="007A4461">
              <w:tab/>
            </w:r>
            <w:r w:rsidR="007A4461">
              <w:tab/>
            </w:r>
            <w:r w:rsidR="007A4461">
              <w:tab/>
            </w:r>
            <w:r w:rsidR="007A4461">
              <w:tab/>
            </w:r>
            <w:r w:rsidR="007A4461">
              <w:tab/>
            </w:r>
            <w:r w:rsidR="00225074">
              <w:t>Bilingual</w:t>
            </w:r>
            <w:r w:rsidR="00825031">
              <w:t xml:space="preserve"> Spanish/English</w:t>
            </w:r>
          </w:p>
          <w:p w14:paraId="3990B11C" w14:textId="75F5FB1B" w:rsidR="00225074" w:rsidRDefault="007A4461" w:rsidP="00882874">
            <w:pPr>
              <w:pStyle w:val="BodyText"/>
              <w:spacing w:after="0"/>
            </w:pPr>
            <w:r>
              <w:t xml:space="preserve">Bootstrap  </w:t>
            </w:r>
            <w:r>
              <w:tab/>
            </w:r>
            <w:r>
              <w:tab/>
            </w:r>
            <w:r>
              <w:tab/>
            </w:r>
            <w:r>
              <w:tab/>
            </w:r>
            <w:r>
              <w:tab/>
            </w:r>
            <w:r>
              <w:tab/>
            </w:r>
            <w:r>
              <w:tab/>
            </w:r>
            <w:r>
              <w:tab/>
              <w:t>Critical o</w:t>
            </w:r>
            <w:r w:rsidR="00225074">
              <w:t>bserver</w:t>
            </w:r>
            <w:r w:rsidR="00825031">
              <w:t>/thinker</w:t>
            </w:r>
            <w:r w:rsidR="00225074">
              <w:t xml:space="preserve">  </w:t>
            </w:r>
          </w:p>
          <w:p w14:paraId="243D0FD5" w14:textId="247100F6" w:rsidR="00225074" w:rsidRDefault="007A4461" w:rsidP="00882874">
            <w:pPr>
              <w:pStyle w:val="BodyText"/>
              <w:spacing w:after="0"/>
            </w:pPr>
            <w:r>
              <w:lastRenderedPageBreak/>
              <w:t xml:space="preserve">JavaScript </w:t>
            </w:r>
            <w:r>
              <w:tab/>
            </w:r>
            <w:r>
              <w:tab/>
            </w:r>
            <w:r>
              <w:tab/>
            </w:r>
            <w:r>
              <w:tab/>
            </w:r>
            <w:r>
              <w:tab/>
            </w:r>
            <w:r>
              <w:tab/>
            </w:r>
            <w:r>
              <w:tab/>
            </w:r>
            <w:r>
              <w:tab/>
              <w:t>Quick e</w:t>
            </w:r>
            <w:r w:rsidR="00225074">
              <w:t>nthusiastic</w:t>
            </w:r>
            <w:r>
              <w:t xml:space="preserve"> l</w:t>
            </w:r>
            <w:r w:rsidR="00225074">
              <w:t>earner</w:t>
            </w:r>
          </w:p>
          <w:p w14:paraId="20DDD7FD" w14:textId="739720D8" w:rsidR="00882874" w:rsidRDefault="000A1C33" w:rsidP="00882874">
            <w:pPr>
              <w:pStyle w:val="BodyText"/>
              <w:spacing w:after="0"/>
            </w:pPr>
            <w:r>
              <w:t>JQ</w:t>
            </w:r>
            <w:r w:rsidR="007A4461">
              <w:t xml:space="preserve">uery </w:t>
            </w:r>
            <w:r w:rsidR="007A4461">
              <w:tab/>
            </w:r>
            <w:r w:rsidR="007A4461">
              <w:tab/>
            </w:r>
            <w:r w:rsidR="007A4461">
              <w:tab/>
            </w:r>
            <w:r w:rsidR="007A4461">
              <w:tab/>
            </w:r>
            <w:r w:rsidR="007A4461">
              <w:tab/>
            </w:r>
            <w:r w:rsidR="007A4461">
              <w:tab/>
            </w:r>
            <w:r w:rsidR="007A4461">
              <w:tab/>
            </w:r>
            <w:r w:rsidR="007A4461">
              <w:tab/>
            </w:r>
            <w:r w:rsidR="007A4461">
              <w:tab/>
              <w:t xml:space="preserve">Problem solver  </w:t>
            </w:r>
          </w:p>
          <w:p w14:paraId="3C6F8791" w14:textId="78AF37DC" w:rsidR="00225074" w:rsidRDefault="00225074" w:rsidP="00BE5153">
            <w:pPr>
              <w:pStyle w:val="BodyText"/>
              <w:spacing w:after="0"/>
            </w:pPr>
            <w:r>
              <w:t>Ruby</w:t>
            </w:r>
            <w:r w:rsidR="007A4461">
              <w:t xml:space="preserve"> </w:t>
            </w:r>
            <w:r w:rsidR="007A4461">
              <w:tab/>
            </w:r>
            <w:r w:rsidR="007A4461">
              <w:tab/>
            </w:r>
            <w:r w:rsidR="007A4461">
              <w:tab/>
            </w:r>
            <w:r w:rsidR="007A4461">
              <w:tab/>
            </w:r>
            <w:r w:rsidR="007A4461">
              <w:tab/>
            </w:r>
            <w:r w:rsidR="007A4461">
              <w:tab/>
            </w:r>
            <w:r w:rsidR="007A4461">
              <w:tab/>
            </w:r>
            <w:r w:rsidR="007A4461">
              <w:tab/>
            </w:r>
            <w:r w:rsidR="007A4461">
              <w:tab/>
              <w:t>Adaptable</w:t>
            </w:r>
            <w:r w:rsidR="00825031">
              <w:t xml:space="preserve"> </w:t>
            </w:r>
          </w:p>
          <w:p w14:paraId="5992745D" w14:textId="782DF0FA" w:rsidR="00882874" w:rsidRDefault="00882874" w:rsidP="00BE5153">
            <w:pPr>
              <w:pStyle w:val="BodyText"/>
              <w:spacing w:after="0"/>
            </w:pPr>
            <w:r>
              <w:t>Ruby on Rails</w:t>
            </w:r>
            <w:r w:rsidR="001819E3">
              <w:t xml:space="preserve"> </w:t>
            </w:r>
            <w:r w:rsidR="007A4461">
              <w:t xml:space="preserve">  </w:t>
            </w:r>
            <w:r w:rsidR="007A4461">
              <w:tab/>
            </w:r>
            <w:r w:rsidR="007A4461">
              <w:tab/>
            </w:r>
            <w:r w:rsidR="007A4461">
              <w:tab/>
            </w:r>
            <w:r w:rsidR="007A4461">
              <w:tab/>
            </w:r>
            <w:r w:rsidR="007A4461">
              <w:tab/>
            </w:r>
            <w:r w:rsidR="007A4461">
              <w:tab/>
            </w:r>
            <w:r w:rsidR="007A4461">
              <w:tab/>
            </w:r>
            <w:r w:rsidR="007A4461">
              <w:tab/>
              <w:t>Time management skills</w:t>
            </w:r>
          </w:p>
          <w:p w14:paraId="628709F2" w14:textId="3AB12A45" w:rsidR="00882874" w:rsidRDefault="001819E3" w:rsidP="00882874">
            <w:pPr>
              <w:pStyle w:val="BodyText"/>
              <w:spacing w:after="0"/>
            </w:pPr>
            <w:r>
              <w:t>Postgresql</w:t>
            </w:r>
            <w:r>
              <w:tab/>
            </w:r>
            <w:r>
              <w:tab/>
            </w:r>
            <w:r>
              <w:tab/>
            </w:r>
            <w:r>
              <w:tab/>
            </w:r>
            <w:r>
              <w:tab/>
            </w:r>
            <w:r>
              <w:tab/>
            </w:r>
            <w:r>
              <w:tab/>
            </w:r>
            <w:r>
              <w:tab/>
            </w:r>
            <w:r w:rsidR="00825031">
              <w:t>Creativ</w:t>
            </w:r>
            <w:r w:rsidR="00DB2501">
              <w:t>e</w:t>
            </w:r>
            <w:r>
              <w:tab/>
            </w:r>
          </w:p>
          <w:p w14:paraId="3965E1DA" w14:textId="77777777" w:rsidR="007A4461" w:rsidRDefault="00225074" w:rsidP="00882874">
            <w:pPr>
              <w:pStyle w:val="BodyText"/>
              <w:spacing w:after="0"/>
            </w:pPr>
            <w:r>
              <w:t>React Js</w:t>
            </w:r>
            <w:r w:rsidR="001819E3">
              <w:tab/>
            </w:r>
          </w:p>
          <w:p w14:paraId="54151D39" w14:textId="77777777" w:rsidR="005B0F99" w:rsidRDefault="007A4461" w:rsidP="00882874">
            <w:pPr>
              <w:pStyle w:val="BodyText"/>
              <w:spacing w:after="0"/>
            </w:pPr>
            <w:r>
              <w:t>Jekyll</w:t>
            </w:r>
          </w:p>
          <w:p w14:paraId="5DB5FA47" w14:textId="1F40C31A" w:rsidR="005B0F99" w:rsidRDefault="005B0F99" w:rsidP="00882874">
            <w:pPr>
              <w:pStyle w:val="BodyText"/>
              <w:spacing w:after="0"/>
            </w:pPr>
            <w:r>
              <w:t>Mac OS</w:t>
            </w:r>
          </w:p>
          <w:p w14:paraId="3E3B6ECE" w14:textId="77777777" w:rsidR="00121ADD" w:rsidRDefault="005B0F99" w:rsidP="00882874">
            <w:pPr>
              <w:pStyle w:val="BodyText"/>
              <w:spacing w:after="0"/>
            </w:pPr>
            <w:r>
              <w:t>Microsoft Windows</w:t>
            </w:r>
          </w:p>
          <w:p w14:paraId="47EA00FE" w14:textId="77777777" w:rsidR="00121ADD" w:rsidRDefault="00121ADD" w:rsidP="00882874">
            <w:pPr>
              <w:pStyle w:val="BodyText"/>
              <w:spacing w:after="0"/>
            </w:pPr>
            <w:r>
              <w:t>Git/Github</w:t>
            </w:r>
          </w:p>
          <w:p w14:paraId="7D6ABAC7" w14:textId="42B01B99" w:rsidR="00882874" w:rsidRDefault="00121ADD" w:rsidP="00882874">
            <w:pPr>
              <w:pStyle w:val="BodyText"/>
              <w:spacing w:after="0"/>
            </w:pPr>
            <w:r>
              <w:t>Terminal</w:t>
            </w:r>
            <w:r w:rsidR="001819E3">
              <w:tab/>
            </w:r>
            <w:r w:rsidR="001819E3">
              <w:tab/>
            </w:r>
            <w:r w:rsidR="001819E3">
              <w:tab/>
            </w:r>
            <w:r w:rsidR="001819E3">
              <w:tab/>
            </w:r>
            <w:r w:rsidR="001819E3">
              <w:tab/>
            </w:r>
            <w:r w:rsidR="001819E3">
              <w:tab/>
            </w:r>
            <w:r w:rsidR="001819E3">
              <w:tab/>
            </w:r>
            <w:r w:rsidR="001819E3">
              <w:tab/>
            </w:r>
            <w:r w:rsidR="001819E3">
              <w:tab/>
            </w:r>
            <w:r w:rsidR="001819E3">
              <w:tab/>
            </w:r>
            <w:r w:rsidR="001819E3">
              <w:tab/>
            </w:r>
            <w:r w:rsidR="001819E3">
              <w:tab/>
            </w:r>
            <w:r w:rsidR="001819E3">
              <w:tab/>
            </w:r>
            <w:r w:rsidR="001819E3">
              <w:tab/>
            </w:r>
            <w:r w:rsidR="001819E3">
              <w:tab/>
            </w:r>
            <w:r w:rsidR="001819E3">
              <w:tab/>
            </w:r>
            <w:r w:rsidR="001819E3">
              <w:tab/>
            </w:r>
            <w:r w:rsidR="001819E3">
              <w:tab/>
            </w:r>
            <w:r w:rsidR="001819E3">
              <w:tab/>
            </w:r>
            <w:r w:rsidR="001819E3">
              <w:tab/>
            </w:r>
            <w:r w:rsidR="001819E3">
              <w:tab/>
            </w:r>
            <w:r w:rsidR="001819E3">
              <w:tab/>
            </w:r>
            <w:r w:rsidR="006B7453">
              <w:t xml:space="preserve">                   </w:t>
            </w:r>
          </w:p>
          <w:p w14:paraId="3924F41D" w14:textId="72973A1E" w:rsidR="00433F4D" w:rsidRDefault="000853BF" w:rsidP="00882874">
            <w:pPr>
              <w:pStyle w:val="BodyText"/>
              <w:spacing w:after="0"/>
            </w:pPr>
            <w:r>
              <w:tab/>
            </w:r>
            <w:r>
              <w:tab/>
            </w:r>
            <w:r>
              <w:tab/>
            </w:r>
            <w:r>
              <w:tab/>
            </w:r>
            <w:r>
              <w:tab/>
            </w:r>
            <w:r>
              <w:tab/>
            </w:r>
            <w:r>
              <w:tab/>
            </w:r>
            <w:r>
              <w:tab/>
            </w:r>
            <w:r>
              <w:tab/>
            </w:r>
            <w:r>
              <w:tab/>
            </w:r>
            <w:r w:rsidR="00433F4D">
              <w:t xml:space="preserve"> </w:t>
            </w:r>
          </w:p>
          <w:p w14:paraId="7E9CF305" w14:textId="28DBC6F7" w:rsidR="00AF7744" w:rsidRPr="009F19E9" w:rsidRDefault="00880319" w:rsidP="007A4461">
            <w:pPr>
              <w:pStyle w:val="BodyText"/>
              <w:spacing w:after="0"/>
            </w:pPr>
            <w:r>
              <w:tab/>
            </w:r>
            <w:r>
              <w:tab/>
            </w:r>
            <w:r>
              <w:tab/>
            </w:r>
            <w:r>
              <w:tab/>
            </w:r>
            <w:r>
              <w:tab/>
            </w:r>
            <w:r>
              <w:tab/>
            </w:r>
            <w:r>
              <w:tab/>
            </w:r>
            <w:r>
              <w:tab/>
            </w:r>
            <w:r>
              <w:tab/>
              <w:t xml:space="preserve"> </w:t>
            </w:r>
          </w:p>
        </w:tc>
      </w:tr>
    </w:tbl>
    <w:p w14:paraId="6750E753" w14:textId="7734E131" w:rsidR="00620EA4" w:rsidRDefault="00620EA4" w:rsidP="007F4AE1">
      <w:pPr>
        <w:pStyle w:val="BodyText"/>
      </w:pPr>
    </w:p>
    <w:sectPr w:rsidR="00620EA4" w:rsidSect="00E645F4">
      <w:footerReference w:type="default" r:id="rId13"/>
      <w:headerReference w:type="firs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C1F928" w14:textId="77777777" w:rsidR="00121ADD" w:rsidRDefault="00121ADD">
      <w:r>
        <w:separator/>
      </w:r>
    </w:p>
  </w:endnote>
  <w:endnote w:type="continuationSeparator" w:id="0">
    <w:p w14:paraId="58CE9F8D" w14:textId="77777777" w:rsidR="00121ADD" w:rsidRDefault="00121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Franklin Gothic Book">
    <w:panose1 w:val="020B0503020102020204"/>
    <w:charset w:val="00"/>
    <w:family w:val="auto"/>
    <w:pitch w:val="variable"/>
    <w:sig w:usb0="00000287" w:usb1="00000000" w:usb2="00000000" w:usb3="00000000" w:csb0="0000009F"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3F7DD" w14:textId="77777777" w:rsidR="00121ADD" w:rsidRDefault="00121ADD">
    <w:pPr>
      <w:pStyle w:val="Footer"/>
    </w:pPr>
    <w:r>
      <w:fldChar w:fldCharType="begin"/>
    </w:r>
    <w:r>
      <w:instrText xml:space="preserve"> Page </w:instrText>
    </w:r>
    <w:r>
      <w:fldChar w:fldCharType="separate"/>
    </w:r>
    <w:r w:rsidR="008D4238">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C73A17" w14:textId="77777777" w:rsidR="00121ADD" w:rsidRDefault="00121ADD">
      <w:r>
        <w:separator/>
      </w:r>
    </w:p>
  </w:footnote>
  <w:footnote w:type="continuationSeparator" w:id="0">
    <w:p w14:paraId="5B92CEDE" w14:textId="77777777" w:rsidR="00121ADD" w:rsidRDefault="00121AD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horzAnchor="page" w:tblpX="901" w:tblpY="-539"/>
      <w:tblW w:w="5000" w:type="pct"/>
      <w:tblCellMar>
        <w:left w:w="0" w:type="dxa"/>
        <w:right w:w="0" w:type="dxa"/>
      </w:tblCellMar>
      <w:tblLook w:val="04A0" w:firstRow="1" w:lastRow="0" w:firstColumn="1" w:lastColumn="0" w:noHBand="0" w:noVBand="1"/>
    </w:tblPr>
    <w:tblGrid>
      <w:gridCol w:w="9360"/>
      <w:gridCol w:w="1440"/>
    </w:tblGrid>
    <w:tr w:rsidR="00121ADD" w14:paraId="47288B57" w14:textId="77777777" w:rsidTr="003850C8">
      <w:trPr>
        <w:trHeight w:hRule="exact" w:val="1440"/>
      </w:trPr>
      <w:tc>
        <w:tcPr>
          <w:tcW w:w="9360" w:type="dxa"/>
          <w:vAlign w:val="center"/>
        </w:tcPr>
        <w:p w14:paraId="478919C4" w14:textId="0D84C255" w:rsidR="00121ADD" w:rsidRDefault="00121ADD" w:rsidP="003850C8">
          <w:pPr>
            <w:pStyle w:val="ContactDetails"/>
          </w:pPr>
        </w:p>
        <w:p w14:paraId="391FF871" w14:textId="1A8ADE6B" w:rsidR="00121ADD" w:rsidRDefault="00121ADD" w:rsidP="003850C8"/>
        <w:p w14:paraId="79AB695C" w14:textId="77777777" w:rsidR="00121ADD" w:rsidRPr="003850C8" w:rsidRDefault="00121ADD" w:rsidP="003850C8"/>
        <w:p w14:paraId="5C8380C4" w14:textId="3FF5E1A9" w:rsidR="00121ADD" w:rsidRDefault="00121ADD" w:rsidP="003850C8"/>
        <w:p w14:paraId="56DEF852" w14:textId="77777777" w:rsidR="00121ADD" w:rsidRPr="003850C8" w:rsidRDefault="00121ADD" w:rsidP="003850C8"/>
      </w:tc>
      <w:tc>
        <w:tcPr>
          <w:tcW w:w="1440" w:type="dxa"/>
          <w:shd w:val="clear" w:color="auto" w:fill="6EA0B0" w:themeFill="accent1"/>
          <w:vAlign w:val="bottom"/>
        </w:tcPr>
        <w:p w14:paraId="71AE4F63" w14:textId="77777777" w:rsidR="00121ADD" w:rsidRDefault="00121ADD" w:rsidP="003850C8">
          <w:pPr>
            <w:pStyle w:val="Initials"/>
          </w:pPr>
          <w:r>
            <w:t>CJ</w:t>
          </w:r>
        </w:p>
      </w:tc>
    </w:tr>
  </w:tbl>
  <w:p w14:paraId="40CCA44C" w14:textId="77777777" w:rsidR="00121ADD" w:rsidRDefault="00121ADD"/>
  <w:p w14:paraId="38FAEDE2" w14:textId="77777777" w:rsidR="00121ADD" w:rsidRDefault="00121ADD"/>
  <w:p w14:paraId="0842856E" w14:textId="77777777" w:rsidR="00121ADD" w:rsidRDefault="00121AD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734515C"/>
    <w:multiLevelType w:val="hybridMultilevel"/>
    <w:tmpl w:val="07E05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3142EC"/>
    <w:multiLevelType w:val="hybridMultilevel"/>
    <w:tmpl w:val="2E668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D9216D"/>
    <w:multiLevelType w:val="hybridMultilevel"/>
    <w:tmpl w:val="214CC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1C5BE1"/>
    <w:multiLevelType w:val="hybridMultilevel"/>
    <w:tmpl w:val="14EC08F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1192C97"/>
    <w:multiLevelType w:val="hybridMultilevel"/>
    <w:tmpl w:val="AE64AE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F216578"/>
    <w:multiLevelType w:val="hybridMultilevel"/>
    <w:tmpl w:val="FFE2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5"/>
  </w:num>
  <w:num w:numId="14">
    <w:abstractNumId w:val="10"/>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2"/>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BD743C"/>
    <w:rsid w:val="00041D4E"/>
    <w:rsid w:val="00063B13"/>
    <w:rsid w:val="00071362"/>
    <w:rsid w:val="00081E71"/>
    <w:rsid w:val="000853BF"/>
    <w:rsid w:val="000A1C33"/>
    <w:rsid w:val="000B3C2B"/>
    <w:rsid w:val="000D66FC"/>
    <w:rsid w:val="00110ABE"/>
    <w:rsid w:val="00121ADD"/>
    <w:rsid w:val="00130267"/>
    <w:rsid w:val="00171748"/>
    <w:rsid w:val="001819E3"/>
    <w:rsid w:val="001D096D"/>
    <w:rsid w:val="001D33F8"/>
    <w:rsid w:val="001E566D"/>
    <w:rsid w:val="001F1151"/>
    <w:rsid w:val="0020386A"/>
    <w:rsid w:val="00225074"/>
    <w:rsid w:val="002A0E23"/>
    <w:rsid w:val="002A5849"/>
    <w:rsid w:val="002B6CDF"/>
    <w:rsid w:val="003850C8"/>
    <w:rsid w:val="00394F11"/>
    <w:rsid w:val="003F0853"/>
    <w:rsid w:val="00417311"/>
    <w:rsid w:val="00433F4D"/>
    <w:rsid w:val="004354EF"/>
    <w:rsid w:val="0045505C"/>
    <w:rsid w:val="004603D4"/>
    <w:rsid w:val="00585617"/>
    <w:rsid w:val="005A06C8"/>
    <w:rsid w:val="005B0F99"/>
    <w:rsid w:val="005C2F02"/>
    <w:rsid w:val="005E43DA"/>
    <w:rsid w:val="0060251C"/>
    <w:rsid w:val="00620EA4"/>
    <w:rsid w:val="00644D85"/>
    <w:rsid w:val="006470F0"/>
    <w:rsid w:val="00654772"/>
    <w:rsid w:val="00673492"/>
    <w:rsid w:val="006805FB"/>
    <w:rsid w:val="006845E0"/>
    <w:rsid w:val="00691707"/>
    <w:rsid w:val="006B7453"/>
    <w:rsid w:val="006D333B"/>
    <w:rsid w:val="006E3247"/>
    <w:rsid w:val="006F1F23"/>
    <w:rsid w:val="006F48C8"/>
    <w:rsid w:val="007242F4"/>
    <w:rsid w:val="00767694"/>
    <w:rsid w:val="00787E44"/>
    <w:rsid w:val="007A4461"/>
    <w:rsid w:val="007B7991"/>
    <w:rsid w:val="007D6B52"/>
    <w:rsid w:val="007E6969"/>
    <w:rsid w:val="007F2BA3"/>
    <w:rsid w:val="007F41C7"/>
    <w:rsid w:val="007F4AE1"/>
    <w:rsid w:val="00810AA1"/>
    <w:rsid w:val="00825031"/>
    <w:rsid w:val="00832086"/>
    <w:rsid w:val="00841529"/>
    <w:rsid w:val="008613BC"/>
    <w:rsid w:val="00880319"/>
    <w:rsid w:val="00882874"/>
    <w:rsid w:val="00891B87"/>
    <w:rsid w:val="008D4238"/>
    <w:rsid w:val="008E6308"/>
    <w:rsid w:val="009513B6"/>
    <w:rsid w:val="0097080E"/>
    <w:rsid w:val="009C1F89"/>
    <w:rsid w:val="009F19E9"/>
    <w:rsid w:val="00A70BF2"/>
    <w:rsid w:val="00A76EDF"/>
    <w:rsid w:val="00AC2D21"/>
    <w:rsid w:val="00AC7FB3"/>
    <w:rsid w:val="00AF7744"/>
    <w:rsid w:val="00B41FE5"/>
    <w:rsid w:val="00B566D8"/>
    <w:rsid w:val="00B64642"/>
    <w:rsid w:val="00BA27A0"/>
    <w:rsid w:val="00BA345E"/>
    <w:rsid w:val="00BB25B8"/>
    <w:rsid w:val="00BC1661"/>
    <w:rsid w:val="00BD743C"/>
    <w:rsid w:val="00BE5153"/>
    <w:rsid w:val="00C437CE"/>
    <w:rsid w:val="00C56AEC"/>
    <w:rsid w:val="00CB70AB"/>
    <w:rsid w:val="00D101B2"/>
    <w:rsid w:val="00D32441"/>
    <w:rsid w:val="00D421A1"/>
    <w:rsid w:val="00D579F5"/>
    <w:rsid w:val="00DB2501"/>
    <w:rsid w:val="00DD1671"/>
    <w:rsid w:val="00E21E3A"/>
    <w:rsid w:val="00E606CC"/>
    <w:rsid w:val="00E645F4"/>
    <w:rsid w:val="00EA001A"/>
    <w:rsid w:val="00EB2F29"/>
    <w:rsid w:val="00F07B03"/>
    <w:rsid w:val="00F10FF7"/>
    <w:rsid w:val="00F24660"/>
    <w:rsid w:val="00F2717A"/>
    <w:rsid w:val="00F54834"/>
    <w:rsid w:val="00F606C8"/>
    <w:rsid w:val="00F72602"/>
    <w:rsid w:val="00F754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D09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lsdException w:name="Hyperlink" w:uiPriority="99"/>
  </w:latentStyles>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6EA0B0"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3B3B3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6EA0B0"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6EA0B0"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32515C"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32515C"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6EA0B0"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3B3B3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6EA0B0" w:themeColor="accent1"/>
    </w:rPr>
  </w:style>
  <w:style w:type="character" w:customStyle="1" w:styleId="FooterChar">
    <w:name w:val="Footer Char"/>
    <w:basedOn w:val="DefaultParagraphFont"/>
    <w:link w:val="Footer"/>
    <w:rsid w:val="00F015DE"/>
    <w:rPr>
      <w:b/>
      <w:color w:val="6EA0B0"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6EA0B0"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6EA0B0"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6EA0B0" w:themeColor="accent1" w:shadow="1"/>
        <w:left w:val="single" w:sz="2" w:space="10" w:color="6EA0B0" w:themeColor="accent1" w:shadow="1"/>
        <w:bottom w:val="single" w:sz="2" w:space="10" w:color="6EA0B0" w:themeColor="accent1" w:shadow="1"/>
        <w:right w:val="single" w:sz="2" w:space="10" w:color="6EA0B0" w:themeColor="accent1" w:shadow="1"/>
      </w:pBdr>
      <w:ind w:left="1152" w:right="1152"/>
    </w:pPr>
    <w:rPr>
      <w:i/>
      <w:iCs/>
      <w:color w:val="6EA0B0"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6EA0B0"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6EA0B0"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6EA0B0"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32515C"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32515C"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6EA0B0" w:themeColor="accent1"/>
      </w:pBdr>
      <w:spacing w:before="200" w:after="280"/>
      <w:ind w:left="936" w:right="936"/>
    </w:pPr>
    <w:rPr>
      <w:b/>
      <w:bCs/>
      <w:i/>
      <w:iCs/>
      <w:color w:val="6EA0B0" w:themeColor="accent1"/>
    </w:rPr>
  </w:style>
  <w:style w:type="character" w:customStyle="1" w:styleId="IntenseQuoteChar">
    <w:name w:val="Intense Quote Char"/>
    <w:basedOn w:val="DefaultParagraphFont"/>
    <w:link w:val="IntenseQuote"/>
    <w:rsid w:val="00F015DE"/>
    <w:rPr>
      <w:b/>
      <w:bCs/>
      <w:i/>
      <w:iCs/>
      <w:color w:val="6EA0B0"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6EA0B0"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6EA0B0"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4B7B8A"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uiPriority w:val="99"/>
    <w:unhideWhenUsed/>
    <w:rsid w:val="00832086"/>
    <w:rPr>
      <w:color w:val="00C8C3" w:themeColor="hyperlink"/>
      <w:u w:val="single"/>
    </w:rPr>
  </w:style>
  <w:style w:type="character" w:styleId="FollowedHyperlink">
    <w:name w:val="FollowedHyperlink"/>
    <w:basedOn w:val="DefaultParagraphFont"/>
    <w:rsid w:val="006E3247"/>
    <w:rPr>
      <w:color w:val="A116E0" w:themeColor="followedHyperlink"/>
      <w:u w:val="single"/>
    </w:rPr>
  </w:style>
  <w:style w:type="paragraph" w:customStyle="1" w:styleId="1491719A5148CE4CBAB8423F07E1F591">
    <w:name w:val="1491719A5148CE4CBAB8423F07E1F591"/>
    <w:rsid w:val="008E6308"/>
    <w:rPr>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lsdException w:name="Hyperlink" w:uiPriority="99"/>
  </w:latentStyles>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6EA0B0"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3B3B3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6EA0B0"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6EA0B0"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32515C"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32515C"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6EA0B0"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3B3B3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6EA0B0" w:themeColor="accent1"/>
    </w:rPr>
  </w:style>
  <w:style w:type="character" w:customStyle="1" w:styleId="FooterChar">
    <w:name w:val="Footer Char"/>
    <w:basedOn w:val="DefaultParagraphFont"/>
    <w:link w:val="Footer"/>
    <w:rsid w:val="00F015DE"/>
    <w:rPr>
      <w:b/>
      <w:color w:val="6EA0B0"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6EA0B0"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6EA0B0"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6EA0B0" w:themeColor="accent1" w:shadow="1"/>
        <w:left w:val="single" w:sz="2" w:space="10" w:color="6EA0B0" w:themeColor="accent1" w:shadow="1"/>
        <w:bottom w:val="single" w:sz="2" w:space="10" w:color="6EA0B0" w:themeColor="accent1" w:shadow="1"/>
        <w:right w:val="single" w:sz="2" w:space="10" w:color="6EA0B0" w:themeColor="accent1" w:shadow="1"/>
      </w:pBdr>
      <w:ind w:left="1152" w:right="1152"/>
    </w:pPr>
    <w:rPr>
      <w:i/>
      <w:iCs/>
      <w:color w:val="6EA0B0"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6EA0B0"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6EA0B0"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6EA0B0"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32515C"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32515C"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6EA0B0" w:themeColor="accent1"/>
      </w:pBdr>
      <w:spacing w:before="200" w:after="280"/>
      <w:ind w:left="936" w:right="936"/>
    </w:pPr>
    <w:rPr>
      <w:b/>
      <w:bCs/>
      <w:i/>
      <w:iCs/>
      <w:color w:val="6EA0B0" w:themeColor="accent1"/>
    </w:rPr>
  </w:style>
  <w:style w:type="character" w:customStyle="1" w:styleId="IntenseQuoteChar">
    <w:name w:val="Intense Quote Char"/>
    <w:basedOn w:val="DefaultParagraphFont"/>
    <w:link w:val="IntenseQuote"/>
    <w:rsid w:val="00F015DE"/>
    <w:rPr>
      <w:b/>
      <w:bCs/>
      <w:i/>
      <w:iCs/>
      <w:color w:val="6EA0B0"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6EA0B0"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6EA0B0"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4B7B8A"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uiPriority w:val="99"/>
    <w:unhideWhenUsed/>
    <w:rsid w:val="00832086"/>
    <w:rPr>
      <w:color w:val="00C8C3" w:themeColor="hyperlink"/>
      <w:u w:val="single"/>
    </w:rPr>
  </w:style>
  <w:style w:type="character" w:styleId="FollowedHyperlink">
    <w:name w:val="FollowedHyperlink"/>
    <w:basedOn w:val="DefaultParagraphFont"/>
    <w:rsid w:val="006E3247"/>
    <w:rPr>
      <w:color w:val="A116E0" w:themeColor="followedHyperlink"/>
      <w:u w:val="single"/>
    </w:rPr>
  </w:style>
  <w:style w:type="paragraph" w:customStyle="1" w:styleId="1491719A5148CE4CBAB8423F07E1F591">
    <w:name w:val="1491719A5148CE4CBAB8423F07E1F591"/>
    <w:rsid w:val="008E6308"/>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04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charliejaime" TargetMode="External"/><Relationship Id="rId12" Type="http://schemas.openxmlformats.org/officeDocument/2006/relationships/hyperlink" Target="http://charliejaime.github.io" TargetMode="External"/><Relationship Id="rId13" Type="http://schemas.openxmlformats.org/officeDocument/2006/relationships/footer" Target="footer1.xm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inkedin.com/in/charliejaime" TargetMode="External"/><Relationship Id="rId10" Type="http://schemas.openxmlformats.org/officeDocument/2006/relationships/hyperlink" Target="mailto:charliejaimedev@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AEBC16501EA74EABE693A595761ACC"/>
        <w:category>
          <w:name w:val="General"/>
          <w:gallery w:val="placeholder"/>
        </w:category>
        <w:types>
          <w:type w:val="bbPlcHdr"/>
        </w:types>
        <w:behaviors>
          <w:behavior w:val="content"/>
        </w:behaviors>
        <w:guid w:val="{91E80723-BAEE-804E-A62F-7176ED276F16}"/>
      </w:docPartPr>
      <w:docPartBody>
        <w:p w:rsidR="002C487C" w:rsidRDefault="002C487C">
          <w:pPr>
            <w:pStyle w:val="05AEBC16501EA74EABE693A595761ACC"/>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18A9E9C07C8E4043A3E7D539A74C17FA"/>
        <w:category>
          <w:name w:val="General"/>
          <w:gallery w:val="placeholder"/>
        </w:category>
        <w:types>
          <w:type w:val="bbPlcHdr"/>
        </w:types>
        <w:behaviors>
          <w:behavior w:val="content"/>
        </w:behaviors>
        <w:guid w:val="{9DFE00C3-1E99-804F-A3B1-C9245E3B8354}"/>
      </w:docPartPr>
      <w:docPartBody>
        <w:p w:rsidR="002C487C" w:rsidRDefault="002C487C">
          <w:pPr>
            <w:pStyle w:val="18A9E9C07C8E4043A3E7D539A74C17FA"/>
          </w:pPr>
          <w:r>
            <w:t>Etiam cursus suscipit enim. Nulla facilisi. Integer eleifend diam eu diam. Donec dapibus enim sollicitudin nulla. Nam hendrerit. Nunc id nisi. Curabitur sed neque. Pellentesque placerat consequat pede.</w:t>
          </w:r>
        </w:p>
      </w:docPartBody>
    </w:docPart>
    <w:docPart>
      <w:docPartPr>
        <w:name w:val="30C9F10646087945AF040175B8E7ED94"/>
        <w:category>
          <w:name w:val="General"/>
          <w:gallery w:val="placeholder"/>
        </w:category>
        <w:types>
          <w:type w:val="bbPlcHdr"/>
        </w:types>
        <w:behaviors>
          <w:behavior w:val="content"/>
        </w:behaviors>
        <w:guid w:val="{F9002ECE-A2CB-4748-9B77-84CAC20F7818}"/>
      </w:docPartPr>
      <w:docPartBody>
        <w:p w:rsidR="002C487C" w:rsidRDefault="002C487C">
          <w:pPr>
            <w:pStyle w:val="30C9F10646087945AF040175B8E7ED94"/>
          </w:pPr>
          <w:r>
            <w:t>Aliquam dapibus.</w:t>
          </w:r>
        </w:p>
      </w:docPartBody>
    </w:docPart>
    <w:docPart>
      <w:docPartPr>
        <w:name w:val="6A9A3A57A4751F48B6EDADFE42A1E0EC"/>
        <w:category>
          <w:name w:val="General"/>
          <w:gallery w:val="placeholder"/>
        </w:category>
        <w:types>
          <w:type w:val="bbPlcHdr"/>
        </w:types>
        <w:behaviors>
          <w:behavior w:val="content"/>
        </w:behaviors>
        <w:guid w:val="{5E19BE0A-624E-4A4A-8C7C-E1CEFC406B6E}"/>
      </w:docPartPr>
      <w:docPartBody>
        <w:p w:rsidR="002C487C" w:rsidRDefault="002C487C">
          <w:pPr>
            <w:pStyle w:val="6A9A3A57A4751F48B6EDADFE42A1E0E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491719A5148CE4CBAB8423F07E1F591"/>
        <w:category>
          <w:name w:val="General"/>
          <w:gallery w:val="placeholder"/>
        </w:category>
        <w:types>
          <w:type w:val="bbPlcHdr"/>
        </w:types>
        <w:behaviors>
          <w:behavior w:val="content"/>
        </w:behaviors>
        <w:guid w:val="{F35F1CB0-023A-2D47-84C8-8A069BD67108}"/>
      </w:docPartPr>
      <w:docPartBody>
        <w:p w:rsidR="002C487C" w:rsidRDefault="002C487C">
          <w:pPr>
            <w:pStyle w:val="1491719A5148CE4CBAB8423F07E1F591"/>
          </w:pPr>
          <w:r>
            <w:t>Aliquam dapibus.</w:t>
          </w:r>
        </w:p>
      </w:docPartBody>
    </w:docPart>
    <w:docPart>
      <w:docPartPr>
        <w:name w:val="5AAB06FEBF880E4C9BB83B0518E9E86B"/>
        <w:category>
          <w:name w:val="General"/>
          <w:gallery w:val="placeholder"/>
        </w:category>
        <w:types>
          <w:type w:val="bbPlcHdr"/>
        </w:types>
        <w:behaviors>
          <w:behavior w:val="content"/>
        </w:behaviors>
        <w:guid w:val="{00F7D099-2CB8-0F41-998B-6750709A4C83}"/>
      </w:docPartPr>
      <w:docPartBody>
        <w:p w:rsidR="002C487C" w:rsidRDefault="002C487C" w:rsidP="002C487C">
          <w:pPr>
            <w:pStyle w:val="5AAB06FEBF880E4C9BB83B0518E9E86B"/>
          </w:pPr>
          <w:r>
            <w:t>Aliquam dapibus.</w:t>
          </w:r>
        </w:p>
      </w:docPartBody>
    </w:docPart>
    <w:docPart>
      <w:docPartPr>
        <w:name w:val="3020AADB73759F48B2AA6F0AF523C13D"/>
        <w:category>
          <w:name w:val="General"/>
          <w:gallery w:val="placeholder"/>
        </w:category>
        <w:types>
          <w:type w:val="bbPlcHdr"/>
        </w:types>
        <w:behaviors>
          <w:behavior w:val="content"/>
        </w:behaviors>
        <w:guid w:val="{24362D52-8DFC-CB4B-9D8B-B805BEEC5EBC}"/>
      </w:docPartPr>
      <w:docPartBody>
        <w:p w:rsidR="002C487C" w:rsidRDefault="002C487C" w:rsidP="002C487C">
          <w:pPr>
            <w:pStyle w:val="3020AADB73759F48B2AA6F0AF523C13D"/>
          </w:pPr>
          <w:r>
            <w:t>Aliquam dapibus.</w:t>
          </w:r>
        </w:p>
      </w:docPartBody>
    </w:docPart>
    <w:docPart>
      <w:docPartPr>
        <w:name w:val="8EC90B2B159012428696664B1D18D72F"/>
        <w:category>
          <w:name w:val="General"/>
          <w:gallery w:val="placeholder"/>
        </w:category>
        <w:types>
          <w:type w:val="bbPlcHdr"/>
        </w:types>
        <w:behaviors>
          <w:behavior w:val="content"/>
        </w:behaviors>
        <w:guid w:val="{BBA21C47-AE5A-5543-8884-E84CFE8AE0FE}"/>
      </w:docPartPr>
      <w:docPartBody>
        <w:p w:rsidR="002C487C" w:rsidRDefault="002C487C" w:rsidP="002C487C">
          <w:pPr>
            <w:pStyle w:val="8EC90B2B159012428696664B1D18D72F"/>
          </w:pPr>
          <w:r>
            <w:t>Aliquam dapibus.</w:t>
          </w:r>
        </w:p>
      </w:docPartBody>
    </w:docPart>
    <w:docPart>
      <w:docPartPr>
        <w:name w:val="F3E00A908669524882683197F798E886"/>
        <w:category>
          <w:name w:val="General"/>
          <w:gallery w:val="placeholder"/>
        </w:category>
        <w:types>
          <w:type w:val="bbPlcHdr"/>
        </w:types>
        <w:behaviors>
          <w:behavior w:val="content"/>
        </w:behaviors>
        <w:guid w:val="{DDF367FF-6DC5-9D4B-BBC5-C6E1406C8FD9}"/>
      </w:docPartPr>
      <w:docPartBody>
        <w:p w:rsidR="002C487C" w:rsidRDefault="002C487C" w:rsidP="002C487C">
          <w:pPr>
            <w:pStyle w:val="F3E00A908669524882683197F798E886"/>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66CC776BDCA2C438B0131D810021B88"/>
        <w:category>
          <w:name w:val="General"/>
          <w:gallery w:val="placeholder"/>
        </w:category>
        <w:types>
          <w:type w:val="bbPlcHdr"/>
        </w:types>
        <w:behaviors>
          <w:behavior w:val="content"/>
        </w:behaviors>
        <w:guid w:val="{1EBD3CD3-3999-B642-B78C-342476219047}"/>
      </w:docPartPr>
      <w:docPartBody>
        <w:p w:rsidR="00737B44" w:rsidRDefault="00606309" w:rsidP="00606309">
          <w:pPr>
            <w:pStyle w:val="366CC776BDCA2C438B0131D810021B88"/>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Franklin Gothic Book">
    <w:panose1 w:val="020B0503020102020204"/>
    <w:charset w:val="00"/>
    <w:family w:val="auto"/>
    <w:pitch w:val="variable"/>
    <w:sig w:usb0="00000287" w:usb1="00000000" w:usb2="00000000" w:usb3="00000000" w:csb0="0000009F"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87C"/>
    <w:rsid w:val="000A198B"/>
    <w:rsid w:val="000C2A4E"/>
    <w:rsid w:val="002C487C"/>
    <w:rsid w:val="00606309"/>
    <w:rsid w:val="00737B44"/>
    <w:rsid w:val="009E6451"/>
    <w:rsid w:val="00A82DD6"/>
    <w:rsid w:val="00C07659"/>
    <w:rsid w:val="00E22D7F"/>
    <w:rsid w:val="00F132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AEBC16501EA74EABE693A595761ACC">
    <w:name w:val="05AEBC16501EA74EABE693A595761ACC"/>
  </w:style>
  <w:style w:type="paragraph" w:customStyle="1" w:styleId="8658DA87716E284F8A0F22F21F689D61">
    <w:name w:val="8658DA87716E284F8A0F22F21F689D61"/>
  </w:style>
  <w:style w:type="paragraph" w:customStyle="1" w:styleId="18A9E9C07C8E4043A3E7D539A74C17FA">
    <w:name w:val="18A9E9C07C8E4043A3E7D539A74C17FA"/>
  </w:style>
  <w:style w:type="paragraph" w:customStyle="1" w:styleId="30C9F10646087945AF040175B8E7ED94">
    <w:name w:val="30C9F10646087945AF040175B8E7ED94"/>
  </w:style>
  <w:style w:type="paragraph" w:customStyle="1" w:styleId="6A9A3A57A4751F48B6EDADFE42A1E0EC">
    <w:name w:val="6A9A3A57A4751F48B6EDADFE42A1E0EC"/>
  </w:style>
  <w:style w:type="paragraph" w:styleId="BodyText">
    <w:name w:val="Body Text"/>
    <w:basedOn w:val="Normal"/>
    <w:link w:val="BodyTextChar"/>
    <w:rsid w:val="002C487C"/>
    <w:pPr>
      <w:spacing w:after="200"/>
    </w:pPr>
    <w:rPr>
      <w:rFonts w:eastAsiaTheme="minorHAnsi"/>
      <w:sz w:val="20"/>
      <w:szCs w:val="22"/>
      <w:lang w:eastAsia="en-US"/>
    </w:rPr>
  </w:style>
  <w:style w:type="character" w:customStyle="1" w:styleId="BodyTextChar">
    <w:name w:val="Body Text Char"/>
    <w:basedOn w:val="DefaultParagraphFont"/>
    <w:link w:val="BodyText"/>
    <w:rsid w:val="002C487C"/>
    <w:rPr>
      <w:rFonts w:eastAsiaTheme="minorHAnsi"/>
      <w:sz w:val="20"/>
      <w:szCs w:val="22"/>
      <w:lang w:eastAsia="en-US"/>
    </w:rPr>
  </w:style>
  <w:style w:type="paragraph" w:customStyle="1" w:styleId="D133A3A49DCBD3458BAC854B7EB7D8E5">
    <w:name w:val="D133A3A49DCBD3458BAC854B7EB7D8E5"/>
  </w:style>
  <w:style w:type="paragraph" w:customStyle="1" w:styleId="4C40388C09241C4E894BD595674AF7C7">
    <w:name w:val="4C40388C09241C4E894BD595674AF7C7"/>
  </w:style>
  <w:style w:type="paragraph" w:customStyle="1" w:styleId="FF24AB00BE1FD345B6339183DE694C72">
    <w:name w:val="FF24AB00BE1FD345B6339183DE694C72"/>
  </w:style>
  <w:style w:type="paragraph" w:customStyle="1" w:styleId="1491719A5148CE4CBAB8423F07E1F591">
    <w:name w:val="1491719A5148CE4CBAB8423F07E1F591"/>
  </w:style>
  <w:style w:type="paragraph" w:customStyle="1" w:styleId="ECAEE388AD81394A80353C86F3A4DAAC">
    <w:name w:val="ECAEE388AD81394A80353C86F3A4DAAC"/>
  </w:style>
  <w:style w:type="paragraph" w:customStyle="1" w:styleId="F49790E7037AF042AFB6E399440E0330">
    <w:name w:val="F49790E7037AF042AFB6E399440E0330"/>
  </w:style>
  <w:style w:type="paragraph" w:customStyle="1" w:styleId="6F2898232E8E0D41A904B1D9C528314D">
    <w:name w:val="6F2898232E8E0D41A904B1D9C528314D"/>
  </w:style>
  <w:style w:type="paragraph" w:customStyle="1" w:styleId="5AAB06FEBF880E4C9BB83B0518E9E86B">
    <w:name w:val="5AAB06FEBF880E4C9BB83B0518E9E86B"/>
    <w:rsid w:val="002C487C"/>
  </w:style>
  <w:style w:type="paragraph" w:customStyle="1" w:styleId="39C92F7555FD1D4BBBFF319B7D47B8DE">
    <w:name w:val="39C92F7555FD1D4BBBFF319B7D47B8DE"/>
    <w:rsid w:val="002C487C"/>
  </w:style>
  <w:style w:type="paragraph" w:customStyle="1" w:styleId="3020AADB73759F48B2AA6F0AF523C13D">
    <w:name w:val="3020AADB73759F48B2AA6F0AF523C13D"/>
    <w:rsid w:val="002C487C"/>
  </w:style>
  <w:style w:type="paragraph" w:customStyle="1" w:styleId="D39326C8ABAFC6409FB5C55DCBFBA835">
    <w:name w:val="D39326C8ABAFC6409FB5C55DCBFBA835"/>
    <w:rsid w:val="002C487C"/>
  </w:style>
  <w:style w:type="paragraph" w:customStyle="1" w:styleId="8EC90B2B159012428696664B1D18D72F">
    <w:name w:val="8EC90B2B159012428696664B1D18D72F"/>
    <w:rsid w:val="002C487C"/>
  </w:style>
  <w:style w:type="paragraph" w:customStyle="1" w:styleId="F3E00A908669524882683197F798E886">
    <w:name w:val="F3E00A908669524882683197F798E886"/>
    <w:rsid w:val="002C487C"/>
  </w:style>
  <w:style w:type="paragraph" w:customStyle="1" w:styleId="88CBF29ACEAC5B4EAB72BF96F3D3C8F5">
    <w:name w:val="88CBF29ACEAC5B4EAB72BF96F3D3C8F5"/>
    <w:rsid w:val="002C487C"/>
  </w:style>
  <w:style w:type="paragraph" w:customStyle="1" w:styleId="C306B78818A28F4E8861BE572201916D">
    <w:name w:val="C306B78818A28F4E8861BE572201916D"/>
    <w:rsid w:val="002C487C"/>
  </w:style>
  <w:style w:type="paragraph" w:customStyle="1" w:styleId="CB2A5A0F68FBF042985A10CA85477859">
    <w:name w:val="CB2A5A0F68FBF042985A10CA85477859"/>
    <w:rsid w:val="002C487C"/>
  </w:style>
  <w:style w:type="paragraph" w:customStyle="1" w:styleId="62EB557D64DAEC46BD01EAAB345694A5">
    <w:name w:val="62EB557D64DAEC46BD01EAAB345694A5"/>
    <w:rsid w:val="00C07659"/>
  </w:style>
  <w:style w:type="paragraph" w:customStyle="1" w:styleId="3565A4F7FD0DB541929BFA0080E0E0FA">
    <w:name w:val="3565A4F7FD0DB541929BFA0080E0E0FA"/>
    <w:rsid w:val="009E6451"/>
  </w:style>
  <w:style w:type="paragraph" w:customStyle="1" w:styleId="485AFB4D479BBA4F890468DD00130719">
    <w:name w:val="485AFB4D479BBA4F890468DD00130719"/>
    <w:rsid w:val="009E6451"/>
  </w:style>
  <w:style w:type="paragraph" w:customStyle="1" w:styleId="366CC776BDCA2C438B0131D810021B88">
    <w:name w:val="366CC776BDCA2C438B0131D810021B88"/>
    <w:rsid w:val="0060630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AEBC16501EA74EABE693A595761ACC">
    <w:name w:val="05AEBC16501EA74EABE693A595761ACC"/>
  </w:style>
  <w:style w:type="paragraph" w:customStyle="1" w:styleId="8658DA87716E284F8A0F22F21F689D61">
    <w:name w:val="8658DA87716E284F8A0F22F21F689D61"/>
  </w:style>
  <w:style w:type="paragraph" w:customStyle="1" w:styleId="18A9E9C07C8E4043A3E7D539A74C17FA">
    <w:name w:val="18A9E9C07C8E4043A3E7D539A74C17FA"/>
  </w:style>
  <w:style w:type="paragraph" w:customStyle="1" w:styleId="30C9F10646087945AF040175B8E7ED94">
    <w:name w:val="30C9F10646087945AF040175B8E7ED94"/>
  </w:style>
  <w:style w:type="paragraph" w:customStyle="1" w:styleId="6A9A3A57A4751F48B6EDADFE42A1E0EC">
    <w:name w:val="6A9A3A57A4751F48B6EDADFE42A1E0EC"/>
  </w:style>
  <w:style w:type="paragraph" w:styleId="BodyText">
    <w:name w:val="Body Text"/>
    <w:basedOn w:val="Normal"/>
    <w:link w:val="BodyTextChar"/>
    <w:rsid w:val="002C487C"/>
    <w:pPr>
      <w:spacing w:after="200"/>
    </w:pPr>
    <w:rPr>
      <w:rFonts w:eastAsiaTheme="minorHAnsi"/>
      <w:sz w:val="20"/>
      <w:szCs w:val="22"/>
      <w:lang w:eastAsia="en-US"/>
    </w:rPr>
  </w:style>
  <w:style w:type="character" w:customStyle="1" w:styleId="BodyTextChar">
    <w:name w:val="Body Text Char"/>
    <w:basedOn w:val="DefaultParagraphFont"/>
    <w:link w:val="BodyText"/>
    <w:rsid w:val="002C487C"/>
    <w:rPr>
      <w:rFonts w:eastAsiaTheme="minorHAnsi"/>
      <w:sz w:val="20"/>
      <w:szCs w:val="22"/>
      <w:lang w:eastAsia="en-US"/>
    </w:rPr>
  </w:style>
  <w:style w:type="paragraph" w:customStyle="1" w:styleId="D133A3A49DCBD3458BAC854B7EB7D8E5">
    <w:name w:val="D133A3A49DCBD3458BAC854B7EB7D8E5"/>
  </w:style>
  <w:style w:type="paragraph" w:customStyle="1" w:styleId="4C40388C09241C4E894BD595674AF7C7">
    <w:name w:val="4C40388C09241C4E894BD595674AF7C7"/>
  </w:style>
  <w:style w:type="paragraph" w:customStyle="1" w:styleId="FF24AB00BE1FD345B6339183DE694C72">
    <w:name w:val="FF24AB00BE1FD345B6339183DE694C72"/>
  </w:style>
  <w:style w:type="paragraph" w:customStyle="1" w:styleId="1491719A5148CE4CBAB8423F07E1F591">
    <w:name w:val="1491719A5148CE4CBAB8423F07E1F591"/>
  </w:style>
  <w:style w:type="paragraph" w:customStyle="1" w:styleId="ECAEE388AD81394A80353C86F3A4DAAC">
    <w:name w:val="ECAEE388AD81394A80353C86F3A4DAAC"/>
  </w:style>
  <w:style w:type="paragraph" w:customStyle="1" w:styleId="F49790E7037AF042AFB6E399440E0330">
    <w:name w:val="F49790E7037AF042AFB6E399440E0330"/>
  </w:style>
  <w:style w:type="paragraph" w:customStyle="1" w:styleId="6F2898232E8E0D41A904B1D9C528314D">
    <w:name w:val="6F2898232E8E0D41A904B1D9C528314D"/>
  </w:style>
  <w:style w:type="paragraph" w:customStyle="1" w:styleId="5AAB06FEBF880E4C9BB83B0518E9E86B">
    <w:name w:val="5AAB06FEBF880E4C9BB83B0518E9E86B"/>
    <w:rsid w:val="002C487C"/>
  </w:style>
  <w:style w:type="paragraph" w:customStyle="1" w:styleId="39C92F7555FD1D4BBBFF319B7D47B8DE">
    <w:name w:val="39C92F7555FD1D4BBBFF319B7D47B8DE"/>
    <w:rsid w:val="002C487C"/>
  </w:style>
  <w:style w:type="paragraph" w:customStyle="1" w:styleId="3020AADB73759F48B2AA6F0AF523C13D">
    <w:name w:val="3020AADB73759F48B2AA6F0AF523C13D"/>
    <w:rsid w:val="002C487C"/>
  </w:style>
  <w:style w:type="paragraph" w:customStyle="1" w:styleId="D39326C8ABAFC6409FB5C55DCBFBA835">
    <w:name w:val="D39326C8ABAFC6409FB5C55DCBFBA835"/>
    <w:rsid w:val="002C487C"/>
  </w:style>
  <w:style w:type="paragraph" w:customStyle="1" w:styleId="8EC90B2B159012428696664B1D18D72F">
    <w:name w:val="8EC90B2B159012428696664B1D18D72F"/>
    <w:rsid w:val="002C487C"/>
  </w:style>
  <w:style w:type="paragraph" w:customStyle="1" w:styleId="F3E00A908669524882683197F798E886">
    <w:name w:val="F3E00A908669524882683197F798E886"/>
    <w:rsid w:val="002C487C"/>
  </w:style>
  <w:style w:type="paragraph" w:customStyle="1" w:styleId="88CBF29ACEAC5B4EAB72BF96F3D3C8F5">
    <w:name w:val="88CBF29ACEAC5B4EAB72BF96F3D3C8F5"/>
    <w:rsid w:val="002C487C"/>
  </w:style>
  <w:style w:type="paragraph" w:customStyle="1" w:styleId="C306B78818A28F4E8861BE572201916D">
    <w:name w:val="C306B78818A28F4E8861BE572201916D"/>
    <w:rsid w:val="002C487C"/>
  </w:style>
  <w:style w:type="paragraph" w:customStyle="1" w:styleId="CB2A5A0F68FBF042985A10CA85477859">
    <w:name w:val="CB2A5A0F68FBF042985A10CA85477859"/>
    <w:rsid w:val="002C487C"/>
  </w:style>
  <w:style w:type="paragraph" w:customStyle="1" w:styleId="62EB557D64DAEC46BD01EAAB345694A5">
    <w:name w:val="62EB557D64DAEC46BD01EAAB345694A5"/>
    <w:rsid w:val="00C07659"/>
  </w:style>
  <w:style w:type="paragraph" w:customStyle="1" w:styleId="3565A4F7FD0DB541929BFA0080E0E0FA">
    <w:name w:val="3565A4F7FD0DB541929BFA0080E0E0FA"/>
    <w:rsid w:val="009E6451"/>
  </w:style>
  <w:style w:type="paragraph" w:customStyle="1" w:styleId="485AFB4D479BBA4F890468DD00130719">
    <w:name w:val="485AFB4D479BBA4F890468DD00130719"/>
    <w:rsid w:val="009E6451"/>
  </w:style>
  <w:style w:type="paragraph" w:customStyle="1" w:styleId="366CC776BDCA2C438B0131D810021B88">
    <w:name w:val="366CC776BDCA2C438B0131D810021B88"/>
    <w:rsid w:val="006063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chnic">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Technic">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ゴシック"/>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0C3D5-1C16-2548-8BE4-E7195F0E6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Corner Resume.dotx</Template>
  <TotalTime>316</TotalTime>
  <Pages>2</Pages>
  <Words>685</Words>
  <Characters>3906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4582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Jaime</dc:creator>
  <cp:keywords/>
  <dc:description/>
  <cp:lastModifiedBy>Charlie Jaime</cp:lastModifiedBy>
  <cp:revision>63</cp:revision>
  <dcterms:created xsi:type="dcterms:W3CDTF">2017-03-16T14:20:00Z</dcterms:created>
  <dcterms:modified xsi:type="dcterms:W3CDTF">2018-10-05T06:52:00Z</dcterms:modified>
  <cp:category/>
</cp:coreProperties>
</file>